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615E" w14:textId="77777777" w:rsidR="003548A8" w:rsidRPr="003C49FA" w:rsidRDefault="003548A8" w:rsidP="003548A8">
      <w:pPr>
        <w:rPr>
          <w:lang w:val="en-US"/>
        </w:rPr>
      </w:pPr>
    </w:p>
    <w:p w14:paraId="29F51C48" w14:textId="77777777" w:rsidR="00301562" w:rsidRPr="003C49FA" w:rsidRDefault="00301562" w:rsidP="003548A8">
      <w:pPr>
        <w:rPr>
          <w:lang w:val="en-US"/>
        </w:rPr>
      </w:pPr>
    </w:p>
    <w:p w14:paraId="3B4AB46C" w14:textId="77777777" w:rsidR="00301562" w:rsidRPr="003C49FA" w:rsidRDefault="00301562" w:rsidP="003548A8">
      <w:pPr>
        <w:rPr>
          <w:lang w:val="en-US"/>
        </w:rPr>
      </w:pPr>
    </w:p>
    <w:p w14:paraId="3BF86AE7" w14:textId="77777777" w:rsidR="00301562" w:rsidRPr="003C49FA" w:rsidRDefault="00301562" w:rsidP="003548A8">
      <w:pPr>
        <w:rPr>
          <w:lang w:val="en-US"/>
        </w:rPr>
      </w:pPr>
    </w:p>
    <w:p w14:paraId="4429E753" w14:textId="77777777" w:rsidR="00301562" w:rsidRPr="003C49FA" w:rsidRDefault="00301562" w:rsidP="003548A8">
      <w:pPr>
        <w:rPr>
          <w:lang w:val="en-US"/>
        </w:rPr>
      </w:pPr>
    </w:p>
    <w:p w14:paraId="169C38F7" w14:textId="77777777" w:rsidR="00301562" w:rsidRPr="003C49FA" w:rsidRDefault="00301562" w:rsidP="003548A8">
      <w:pPr>
        <w:rPr>
          <w:lang w:val="en-US"/>
        </w:rPr>
      </w:pPr>
    </w:p>
    <w:p w14:paraId="02421F18" w14:textId="77777777" w:rsidR="00301562" w:rsidRPr="003C49FA" w:rsidRDefault="00301562" w:rsidP="003548A8">
      <w:pPr>
        <w:rPr>
          <w:lang w:val="en-US"/>
        </w:rPr>
      </w:pPr>
    </w:p>
    <w:p w14:paraId="3DAF9A82" w14:textId="77777777" w:rsidR="003548A8" w:rsidRPr="003C49FA" w:rsidRDefault="003548A8" w:rsidP="003548A8">
      <w:pPr>
        <w:rPr>
          <w:lang w:val="en-US"/>
        </w:rPr>
      </w:pPr>
    </w:p>
    <w:p w14:paraId="14C74F50" w14:textId="2D18C212" w:rsidR="00D234F3" w:rsidRPr="003C49FA" w:rsidRDefault="00C14AB8" w:rsidP="007A1DE8">
      <w:pPr>
        <w:pStyle w:val="Title"/>
        <w:jc w:val="right"/>
        <w:rPr>
          <w:rFonts w:ascii="Times New Roman" w:hAnsi="Times New Roman"/>
          <w:lang w:val="en-US"/>
        </w:rPr>
      </w:pPr>
      <w:r w:rsidRPr="003C49FA">
        <w:rPr>
          <w:rFonts w:ascii="Times New Roman" w:hAnsi="Times New Roman"/>
          <w:lang w:val="en-US"/>
        </w:rPr>
        <w:t>Thiết kế dữ liệu</w:t>
      </w:r>
      <w:r w:rsidR="007A1DE8" w:rsidRPr="003C49FA">
        <w:rPr>
          <w:rFonts w:ascii="Times New Roman" w:hAnsi="Times New Roman"/>
          <w:lang w:val="en-US"/>
        </w:rPr>
        <w:t xml:space="preserve"> </w:t>
      </w:r>
      <w:r w:rsidR="003926B5" w:rsidRPr="003C49FA">
        <w:rPr>
          <w:rFonts w:ascii="Times New Roman" w:hAnsi="Times New Roman"/>
          <w:color w:val="0000FF"/>
          <w:lang w:val="en-US"/>
        </w:rPr>
        <w:t>Quản lý bán vé chuyến bay</w:t>
      </w:r>
    </w:p>
    <w:p w14:paraId="3D3A71A0" w14:textId="77777777" w:rsidR="007A1DE8" w:rsidRPr="003C49FA" w:rsidRDefault="007A1DE8" w:rsidP="007A1DE8">
      <w:pPr>
        <w:rPr>
          <w:lang w:val="en-US"/>
        </w:rPr>
      </w:pPr>
    </w:p>
    <w:p w14:paraId="0625DE7F" w14:textId="04B7F666" w:rsidR="007A1DE8" w:rsidRPr="003C49FA" w:rsidRDefault="007A1DE8" w:rsidP="007A1DE8">
      <w:pPr>
        <w:jc w:val="right"/>
        <w:rPr>
          <w:sz w:val="34"/>
          <w:szCs w:val="30"/>
          <w:lang w:val="en-US"/>
        </w:rPr>
      </w:pPr>
      <w:r w:rsidRPr="003C49FA">
        <w:rPr>
          <w:sz w:val="34"/>
          <w:szCs w:val="30"/>
          <w:lang w:val="en-US"/>
        </w:rPr>
        <w:t xml:space="preserve">Version </w:t>
      </w:r>
      <w:r w:rsidR="003926B5" w:rsidRPr="003C49FA">
        <w:rPr>
          <w:color w:val="0000FF"/>
          <w:sz w:val="34"/>
          <w:szCs w:val="30"/>
          <w:lang w:val="en-US"/>
        </w:rPr>
        <w:t>1.0</w:t>
      </w:r>
    </w:p>
    <w:p w14:paraId="75D559AB" w14:textId="77777777" w:rsidR="00D234F3" w:rsidRPr="003C49FA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14DDE36B" w14:textId="77777777" w:rsidR="003548A8" w:rsidRPr="003C49FA" w:rsidRDefault="003548A8" w:rsidP="003548A8">
      <w:pPr>
        <w:rPr>
          <w:lang w:val="en-US"/>
        </w:rPr>
      </w:pPr>
    </w:p>
    <w:p w14:paraId="1F6A41BC" w14:textId="77777777" w:rsidR="00301562" w:rsidRPr="003C49FA" w:rsidRDefault="00301562" w:rsidP="003548A8">
      <w:pPr>
        <w:rPr>
          <w:lang w:val="en-US"/>
        </w:rPr>
      </w:pPr>
    </w:p>
    <w:p w14:paraId="4A68962C" w14:textId="77777777" w:rsidR="00301562" w:rsidRPr="003C49FA" w:rsidRDefault="00301562" w:rsidP="003548A8">
      <w:pPr>
        <w:rPr>
          <w:lang w:val="en-US"/>
        </w:rPr>
      </w:pPr>
    </w:p>
    <w:p w14:paraId="2955FDC3" w14:textId="77777777" w:rsidR="00301562" w:rsidRPr="003C49FA" w:rsidRDefault="00301562" w:rsidP="003548A8">
      <w:pPr>
        <w:rPr>
          <w:lang w:val="en-US"/>
        </w:rPr>
      </w:pPr>
    </w:p>
    <w:p w14:paraId="62F4EB45" w14:textId="77777777" w:rsidR="00301562" w:rsidRPr="003C49FA" w:rsidRDefault="00301562" w:rsidP="003548A8">
      <w:pPr>
        <w:rPr>
          <w:lang w:val="en-US"/>
        </w:rPr>
      </w:pPr>
    </w:p>
    <w:p w14:paraId="68F29034" w14:textId="77777777" w:rsidR="00301562" w:rsidRPr="003C49FA" w:rsidRDefault="00301562" w:rsidP="003548A8">
      <w:pPr>
        <w:rPr>
          <w:lang w:val="en-US"/>
        </w:rPr>
      </w:pPr>
    </w:p>
    <w:p w14:paraId="3C930870" w14:textId="77777777" w:rsidR="00301562" w:rsidRPr="003C49FA" w:rsidRDefault="00301562" w:rsidP="003548A8">
      <w:pPr>
        <w:rPr>
          <w:lang w:val="en-US"/>
        </w:rPr>
      </w:pPr>
    </w:p>
    <w:p w14:paraId="6FB77997" w14:textId="77777777" w:rsidR="00301562" w:rsidRPr="003C49FA" w:rsidRDefault="00301562" w:rsidP="003548A8">
      <w:pPr>
        <w:rPr>
          <w:lang w:val="en-US"/>
        </w:rPr>
      </w:pPr>
    </w:p>
    <w:p w14:paraId="6CC08BF1" w14:textId="77777777" w:rsidR="00301562" w:rsidRPr="003C49FA" w:rsidRDefault="00301562" w:rsidP="003548A8">
      <w:pPr>
        <w:rPr>
          <w:lang w:val="en-US"/>
        </w:rPr>
      </w:pPr>
    </w:p>
    <w:p w14:paraId="31C58095" w14:textId="77777777" w:rsidR="003548A8" w:rsidRPr="003C49FA" w:rsidRDefault="003548A8" w:rsidP="003548A8">
      <w:pPr>
        <w:rPr>
          <w:lang w:val="en-US"/>
        </w:rPr>
      </w:pPr>
    </w:p>
    <w:p w14:paraId="00E29A7E" w14:textId="77777777" w:rsidR="003548A8" w:rsidRPr="003C49FA" w:rsidRDefault="003548A8" w:rsidP="003548A8">
      <w:pPr>
        <w:rPr>
          <w:lang w:val="en-US"/>
        </w:rPr>
      </w:pPr>
    </w:p>
    <w:p w14:paraId="104D7665" w14:textId="77777777" w:rsidR="003548A8" w:rsidRPr="003C49FA" w:rsidRDefault="003548A8" w:rsidP="003548A8">
      <w:pPr>
        <w:rPr>
          <w:lang w:val="en-US"/>
        </w:rPr>
      </w:pPr>
    </w:p>
    <w:p w14:paraId="06C3B106" w14:textId="77777777" w:rsidR="003548A8" w:rsidRPr="003C49FA" w:rsidRDefault="003548A8" w:rsidP="003548A8">
      <w:pPr>
        <w:rPr>
          <w:lang w:val="en-US"/>
        </w:rPr>
      </w:pPr>
    </w:p>
    <w:p w14:paraId="1C6AF83B" w14:textId="77777777" w:rsidR="003548A8" w:rsidRPr="003C49FA" w:rsidRDefault="003548A8" w:rsidP="003548A8">
      <w:pPr>
        <w:rPr>
          <w:lang w:val="en-US"/>
        </w:rPr>
      </w:pPr>
    </w:p>
    <w:p w14:paraId="4EC19E60" w14:textId="77777777" w:rsidR="003548A8" w:rsidRPr="003C49FA" w:rsidRDefault="003548A8" w:rsidP="003548A8">
      <w:pPr>
        <w:jc w:val="center"/>
        <w:rPr>
          <w:sz w:val="30"/>
          <w:szCs w:val="30"/>
          <w:lang w:val="en-US"/>
        </w:rPr>
      </w:pPr>
      <w:r w:rsidRPr="003C49FA">
        <w:rPr>
          <w:sz w:val="30"/>
          <w:szCs w:val="30"/>
          <w:lang w:val="en-US"/>
        </w:rPr>
        <w:t>Sinh viên thực hiện:</w:t>
      </w:r>
    </w:p>
    <w:p w14:paraId="3953BC36" w14:textId="77777777" w:rsidR="00DC363E" w:rsidRPr="003C49FA" w:rsidRDefault="004E3792" w:rsidP="004E3792">
      <w:pPr>
        <w:jc w:val="center"/>
        <w:rPr>
          <w:color w:val="0000FF"/>
          <w:sz w:val="30"/>
          <w:szCs w:val="30"/>
          <w:lang w:val="en-US"/>
        </w:rPr>
      </w:pPr>
      <w:r w:rsidRPr="003C49FA">
        <w:rPr>
          <w:color w:val="0000FF"/>
          <w:sz w:val="30"/>
          <w:szCs w:val="30"/>
          <w:lang w:val="en-US"/>
        </w:rPr>
        <w:t>1612384 – Nguyễn Trần Duy Minh</w:t>
      </w:r>
    </w:p>
    <w:p w14:paraId="51BC0DF3" w14:textId="10A95B80" w:rsidR="004E3792" w:rsidRPr="003C49FA" w:rsidRDefault="004E3792" w:rsidP="004E3792">
      <w:pPr>
        <w:jc w:val="center"/>
        <w:rPr>
          <w:sz w:val="30"/>
          <w:szCs w:val="30"/>
          <w:lang w:val="en-US"/>
        </w:rPr>
        <w:sectPr w:rsidR="004E3792" w:rsidRPr="003C49FA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C49FA">
        <w:rPr>
          <w:color w:val="0000FF"/>
          <w:sz w:val="30"/>
          <w:szCs w:val="30"/>
          <w:lang w:val="en-US"/>
        </w:rPr>
        <w:t>1612440 – Trần Ngô Anh Nguyên</w:t>
      </w:r>
    </w:p>
    <w:p w14:paraId="366FF327" w14:textId="77777777" w:rsidR="007A1DE8" w:rsidRPr="003C49FA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3C49FA">
        <w:rPr>
          <w:rFonts w:eastAsia="SimSun"/>
          <w:b/>
          <w:sz w:val="36"/>
          <w:lang w:val="en-US"/>
        </w:rPr>
        <w:lastRenderedPageBreak/>
        <w:t>Bảng ghi nhận thay đổi tài liệu</w:t>
      </w:r>
      <w:r w:rsidR="0099744F" w:rsidRPr="003C49FA">
        <w:rPr>
          <w:rFonts w:eastAsia="SimSun"/>
          <w:b/>
          <w:sz w:val="36"/>
          <w:lang w:val="en-US"/>
        </w:rPr>
        <w:t xml:space="preserve"> </w:t>
      </w:r>
    </w:p>
    <w:p w14:paraId="7FCFEAC4" w14:textId="77777777" w:rsidR="007A1DE8" w:rsidRPr="003C49FA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4252"/>
        <w:gridCol w:w="2592"/>
      </w:tblGrid>
      <w:tr w:rsidR="00E95D0C" w:rsidRPr="003C49FA" w14:paraId="71394BA1" w14:textId="77777777" w:rsidTr="003926B5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E6BF8" w14:textId="77777777" w:rsidR="00E95D0C" w:rsidRPr="003C49F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C49FA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0F238" w14:textId="77777777" w:rsidR="00E95D0C" w:rsidRPr="003C49F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C49FA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9221D" w14:textId="77777777" w:rsidR="00E95D0C" w:rsidRPr="003C49F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C49FA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E8F3A" w14:textId="77777777" w:rsidR="00E95D0C" w:rsidRPr="003C49FA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C49FA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3C49FA" w14:paraId="64AD93B1" w14:textId="77777777" w:rsidTr="003926B5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75C18" w14:textId="79CFE357" w:rsidR="00E95D0C" w:rsidRPr="003C49FA" w:rsidRDefault="003926B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C49FA">
              <w:rPr>
                <w:rFonts w:eastAsia="SimSun"/>
                <w:color w:val="0000FF"/>
                <w:lang w:val="en-US"/>
              </w:rPr>
              <w:t>15/05/2019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4E142" w14:textId="0E5A18E2" w:rsidR="00E95D0C" w:rsidRPr="003C49FA" w:rsidRDefault="003926B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C49FA"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260F8" w14:textId="595D17BC" w:rsidR="003926B5" w:rsidRPr="003C49FA" w:rsidRDefault="003926B5" w:rsidP="00392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C49FA">
              <w:rPr>
                <w:rFonts w:eastAsia="SimSun"/>
                <w:color w:val="0000FF"/>
                <w:lang w:val="en-US"/>
              </w:rPr>
              <w:t>Vẽ sơ đồ logic và mô tả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F162" w14:textId="77777777" w:rsidR="00E95D0C" w:rsidRPr="003C49FA" w:rsidRDefault="003926B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C49FA">
              <w:rPr>
                <w:rFonts w:eastAsia="SimSun"/>
                <w:color w:val="0000FF"/>
                <w:lang w:val="en-US"/>
              </w:rPr>
              <w:t>Nguyễn Trần Duy Minh</w:t>
            </w:r>
          </w:p>
          <w:p w14:paraId="4A3EC237" w14:textId="5427B55E" w:rsidR="003926B5" w:rsidRPr="003C49FA" w:rsidRDefault="003926B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C49FA">
              <w:rPr>
                <w:rFonts w:eastAsia="SimSun"/>
                <w:color w:val="0000FF"/>
                <w:lang w:val="en-US"/>
              </w:rPr>
              <w:t>Trần Ngô Anh Nguyên</w:t>
            </w:r>
          </w:p>
        </w:tc>
      </w:tr>
      <w:tr w:rsidR="00E95D0C" w:rsidRPr="003C49FA" w14:paraId="666788DC" w14:textId="77777777" w:rsidTr="003926B5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7D3BA" w14:textId="77777777" w:rsidR="00E95D0C" w:rsidRPr="003C49FA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26C06" w14:textId="77777777" w:rsidR="00E95D0C" w:rsidRPr="003C49FA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6F9EC" w14:textId="77777777" w:rsidR="00E95D0C" w:rsidRPr="003C49F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EA11D" w14:textId="77777777" w:rsidR="00E95D0C" w:rsidRPr="003C49F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3C49FA" w14:paraId="06117AF9" w14:textId="77777777" w:rsidTr="003926B5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A4A06" w14:textId="77777777" w:rsidR="00E95D0C" w:rsidRPr="003C49F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68373" w14:textId="77777777" w:rsidR="00E95D0C" w:rsidRPr="003C49F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DA041" w14:textId="77777777" w:rsidR="00E95D0C" w:rsidRPr="003C49F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9B069" w14:textId="77777777" w:rsidR="00E95D0C" w:rsidRPr="003C49F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3C49FA" w14:paraId="5489A40E" w14:textId="77777777" w:rsidTr="003926B5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7593A" w14:textId="77777777" w:rsidR="00E95D0C" w:rsidRPr="003C49F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6FDCF" w14:textId="77777777" w:rsidR="00E95D0C" w:rsidRPr="003C49F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3ABB6" w14:textId="77777777" w:rsidR="00E95D0C" w:rsidRPr="003C49F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F6A31" w14:textId="77777777" w:rsidR="00E95D0C" w:rsidRPr="003C49F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F678726" w14:textId="77777777" w:rsidR="00A23833" w:rsidRPr="003C49FA" w:rsidRDefault="00A23833" w:rsidP="0031511D">
      <w:pPr>
        <w:pStyle w:val="Title"/>
        <w:rPr>
          <w:rFonts w:ascii="Times New Roman" w:hAnsi="Times New Roman"/>
          <w:lang w:val="en-US"/>
        </w:rPr>
      </w:pPr>
    </w:p>
    <w:p w14:paraId="111B8F0B" w14:textId="77777777" w:rsidR="003C49FA" w:rsidRPr="003C49FA" w:rsidRDefault="003C49FA" w:rsidP="00A23833">
      <w:pPr>
        <w:pStyle w:val="Title"/>
        <w:rPr>
          <w:rFonts w:ascii="Times New Roman" w:hAnsi="Times New Roman"/>
          <w:lang w:val="en-US"/>
        </w:rPr>
      </w:pPr>
    </w:p>
    <w:p w14:paraId="01B8A363" w14:textId="40BC4122" w:rsidR="00A23833" w:rsidRPr="003C49FA" w:rsidRDefault="00A23833" w:rsidP="00A23833">
      <w:pPr>
        <w:pStyle w:val="Title"/>
        <w:rPr>
          <w:rFonts w:ascii="Times New Roman" w:hAnsi="Times New Roman"/>
          <w:lang w:val="en-US"/>
        </w:rPr>
      </w:pPr>
      <w:r w:rsidRPr="003C49FA">
        <w:rPr>
          <w:rFonts w:ascii="Times New Roman" w:hAnsi="Times New Roman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475725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76CFCC" w14:textId="2A5BEE43" w:rsidR="00F446D4" w:rsidRDefault="00F446D4">
          <w:pPr>
            <w:pStyle w:val="TOCHeading"/>
          </w:pPr>
          <w:r>
            <w:t>Mục lục</w:t>
          </w:r>
        </w:p>
        <w:p w14:paraId="192EA32C" w14:textId="1AA59E91" w:rsidR="00CE772D" w:rsidRDefault="00F446D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4627" w:history="1">
            <w:r w:rsidR="00CE772D" w:rsidRPr="00A5666C">
              <w:rPr>
                <w:rStyle w:val="Hyperlink"/>
                <w:noProof/>
              </w:rPr>
              <w:t>1.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</w:rPr>
              <w:t>Sơ đồ logic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_Toc9004627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3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2D369532" w14:textId="13C59D61" w:rsidR="00CE772D" w:rsidRDefault="0078272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04628" w:history="1">
            <w:r w:rsidR="00CE772D" w:rsidRPr="00A5666C">
              <w:rPr>
                <w:rStyle w:val="Hyperlink"/>
                <w:noProof/>
              </w:rPr>
              <w:t>2.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</w:rPr>
              <w:t>Mô tả chi tiết các kiểu dữ liệu trong sơ đồ logic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_Toc9004628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3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22065A36" w14:textId="518C9649" w:rsidR="00CE772D" w:rsidRDefault="007827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04629" w:history="1">
            <w:r w:rsidR="00CE772D" w:rsidRPr="00A5666C">
              <w:rPr>
                <w:rStyle w:val="Hyperlink"/>
                <w:noProof/>
                <w:lang w:val="en-US"/>
              </w:rPr>
              <w:t>2.1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  <w:lang w:val="en-US"/>
              </w:rPr>
              <w:t>Bảng khách hàng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_Toc9004629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3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68BF8230" w14:textId="20FC0497" w:rsidR="00CE772D" w:rsidRDefault="007827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04630" w:history="1">
            <w:r w:rsidR="00CE772D" w:rsidRPr="00A5666C">
              <w:rPr>
                <w:rStyle w:val="Hyperlink"/>
                <w:noProof/>
                <w:lang w:val="en-US"/>
              </w:rPr>
              <w:t>2.2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  <w:lang w:val="en-US"/>
              </w:rPr>
              <w:t>Bảng Giao dịch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_Toc9004630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3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15F24A99" w14:textId="647B6E0C" w:rsidR="00CE772D" w:rsidRDefault="007827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04631" w:history="1">
            <w:r w:rsidR="00CE772D" w:rsidRPr="00A5666C">
              <w:rPr>
                <w:rStyle w:val="Hyperlink"/>
                <w:noProof/>
                <w:lang w:val="en-US"/>
              </w:rPr>
              <w:t>2.3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  <w:lang w:val="en-US"/>
              </w:rPr>
              <w:t>Bảng chi tiết giao dịch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_Toc9004631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4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0B249D49" w14:textId="444325AD" w:rsidR="00CE772D" w:rsidRDefault="007827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04632" w:history="1">
            <w:r w:rsidR="00CE772D" w:rsidRPr="00A5666C">
              <w:rPr>
                <w:rStyle w:val="Hyperlink"/>
                <w:noProof/>
                <w:lang w:val="en-US"/>
              </w:rPr>
              <w:t>2.4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  <w:lang w:val="en-US"/>
              </w:rPr>
              <w:t>Bảng lịch bay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_Toc9004632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4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16B2BADC" w14:textId="69FAF22D" w:rsidR="00CE772D" w:rsidRDefault="007827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04633" w:history="1">
            <w:r w:rsidR="00CE772D" w:rsidRPr="00A5666C">
              <w:rPr>
                <w:rStyle w:val="Hyperlink"/>
                <w:noProof/>
                <w:lang w:val="en-US"/>
              </w:rPr>
              <w:t>2.5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  <w:lang w:val="en-US"/>
              </w:rPr>
              <w:t>Bảng chuyến bay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_Toc9004633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4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61B74C62" w14:textId="1448D3F1" w:rsidR="00CE772D" w:rsidRDefault="007827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04634" w:history="1">
            <w:r w:rsidR="00CE772D" w:rsidRPr="00A5666C">
              <w:rPr>
                <w:rStyle w:val="Hyperlink"/>
                <w:noProof/>
                <w:lang w:val="en-US"/>
              </w:rPr>
              <w:t>2.6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  <w:lang w:val="en-US"/>
              </w:rPr>
              <w:t>Bảng vé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_Toc9004634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5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4FFA29DC" w14:textId="11504748" w:rsidR="00CE772D" w:rsidRDefault="007827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04635" w:history="1">
            <w:r w:rsidR="00CE772D" w:rsidRPr="00A5666C">
              <w:rPr>
                <w:rStyle w:val="Hyperlink"/>
                <w:noProof/>
                <w:lang w:val="en-US"/>
              </w:rPr>
              <w:t>2.7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  <w:lang w:val="en-US"/>
              </w:rPr>
              <w:t>Bảng hạng vé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_Toc9004635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5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4B24CA18" w14:textId="765DE55F" w:rsidR="00CE772D" w:rsidRDefault="007827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04636" w:history="1">
            <w:r w:rsidR="00CE772D" w:rsidRPr="00A5666C">
              <w:rPr>
                <w:rStyle w:val="Hyperlink"/>
                <w:noProof/>
                <w:lang w:val="en-US"/>
              </w:rPr>
              <w:t>2.8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  <w:lang w:val="en-US"/>
              </w:rPr>
              <w:t>Bảng lịch làm việc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_Toc9004636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5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5D69C725" w14:textId="0A40B4A8" w:rsidR="00CE772D" w:rsidRDefault="007827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04637" w:history="1">
            <w:r w:rsidR="00CE772D" w:rsidRPr="00A5666C">
              <w:rPr>
                <w:rStyle w:val="Hyperlink"/>
                <w:noProof/>
                <w:lang w:val="en-US"/>
              </w:rPr>
              <w:t>2.9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  <w:lang w:val="en-US"/>
              </w:rPr>
              <w:t>Bảng nhân viên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_Toc9004637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5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3E09BAC5" w14:textId="6FEE462E" w:rsidR="00CE772D" w:rsidRDefault="0078272F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04638" w:history="1">
            <w:r w:rsidR="00CE772D" w:rsidRPr="00A5666C">
              <w:rPr>
                <w:rStyle w:val="Hyperlink"/>
                <w:noProof/>
                <w:lang w:val="en-US"/>
              </w:rPr>
              <w:t>2.10</w:t>
            </w:r>
            <w:r w:rsidR="00CE7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772D" w:rsidRPr="00A5666C">
              <w:rPr>
                <w:rStyle w:val="Hyperlink"/>
                <w:noProof/>
                <w:lang w:val="en-US"/>
              </w:rPr>
              <w:t>Bảng số chỗ trống</w:t>
            </w:r>
            <w:r w:rsidR="00CE772D">
              <w:rPr>
                <w:noProof/>
                <w:webHidden/>
              </w:rPr>
              <w:tab/>
            </w:r>
            <w:r w:rsidR="00CE772D">
              <w:rPr>
                <w:noProof/>
                <w:webHidden/>
              </w:rPr>
              <w:fldChar w:fldCharType="begin"/>
            </w:r>
            <w:r w:rsidR="00CE772D">
              <w:rPr>
                <w:noProof/>
                <w:webHidden/>
              </w:rPr>
              <w:instrText xml:space="preserve"> PAGEREF _Toc9004638 \h </w:instrText>
            </w:r>
            <w:r w:rsidR="00CE772D">
              <w:rPr>
                <w:noProof/>
                <w:webHidden/>
              </w:rPr>
            </w:r>
            <w:r w:rsidR="00CE772D">
              <w:rPr>
                <w:noProof/>
                <w:webHidden/>
              </w:rPr>
              <w:fldChar w:fldCharType="separate"/>
            </w:r>
            <w:r w:rsidR="00CE772D">
              <w:rPr>
                <w:noProof/>
                <w:webHidden/>
              </w:rPr>
              <w:t>6</w:t>
            </w:r>
            <w:r w:rsidR="00CE772D">
              <w:rPr>
                <w:noProof/>
                <w:webHidden/>
              </w:rPr>
              <w:fldChar w:fldCharType="end"/>
            </w:r>
          </w:hyperlink>
        </w:p>
        <w:p w14:paraId="560E9B47" w14:textId="5FC81085" w:rsidR="00F446D4" w:rsidRDefault="00F446D4">
          <w:r>
            <w:rPr>
              <w:b/>
              <w:bCs/>
              <w:noProof/>
            </w:rPr>
            <w:fldChar w:fldCharType="end"/>
          </w:r>
        </w:p>
      </w:sdtContent>
    </w:sdt>
    <w:p w14:paraId="56052B6E" w14:textId="378AED7E" w:rsidR="00C14AB8" w:rsidRPr="003C49FA" w:rsidRDefault="00C14AB8">
      <w:pPr>
        <w:widowControl/>
        <w:spacing w:line="240" w:lineRule="auto"/>
        <w:rPr>
          <w:lang w:val="en-US"/>
        </w:rPr>
      </w:pPr>
      <w:r w:rsidRPr="003C49FA">
        <w:rPr>
          <w:lang w:val="en-US"/>
        </w:rPr>
        <w:br w:type="page"/>
      </w:r>
    </w:p>
    <w:p w14:paraId="7F5C8F26" w14:textId="17C671DA" w:rsidR="00C14AB8" w:rsidRPr="003C49FA" w:rsidRDefault="00C14AB8" w:rsidP="00C14AB8">
      <w:pPr>
        <w:pStyle w:val="Heading1"/>
        <w:spacing w:line="360" w:lineRule="auto"/>
        <w:jc w:val="both"/>
        <w:rPr>
          <w:rFonts w:ascii="Times New Roman" w:hAnsi="Times New Roman"/>
        </w:rPr>
      </w:pPr>
      <w:bookmarkStart w:id="0" w:name="_Toc176928159"/>
      <w:bookmarkStart w:id="1" w:name="_Toc369451398"/>
      <w:bookmarkStart w:id="2" w:name="_Toc8919193"/>
      <w:bookmarkStart w:id="3" w:name="_Toc9004627"/>
      <w:r w:rsidRPr="003C49FA">
        <w:rPr>
          <w:rFonts w:ascii="Times New Roman" w:hAnsi="Times New Roman"/>
        </w:rPr>
        <w:lastRenderedPageBreak/>
        <w:t>Sơ đồ logic</w:t>
      </w:r>
      <w:bookmarkStart w:id="4" w:name="_GoBack"/>
      <w:bookmarkEnd w:id="0"/>
      <w:bookmarkEnd w:id="1"/>
      <w:bookmarkEnd w:id="2"/>
      <w:bookmarkEnd w:id="3"/>
      <w:bookmarkEnd w:id="4"/>
    </w:p>
    <w:p w14:paraId="36D27046" w14:textId="169E9DDF" w:rsidR="004E3792" w:rsidRPr="003C49FA" w:rsidRDefault="001D7FE8" w:rsidP="00C14AB8">
      <w:pPr>
        <w:pStyle w:val="BodyText"/>
        <w:rPr>
          <w:i/>
          <w:color w:val="0000FF"/>
        </w:rPr>
      </w:pPr>
      <w:r>
        <w:rPr>
          <w:i/>
          <w:noProof/>
          <w:color w:val="0000FF"/>
        </w:rPr>
        <w:drawing>
          <wp:anchor distT="0" distB="0" distL="114300" distR="114300" simplePos="0" relativeHeight="251659776" behindDoc="0" locked="0" layoutInCell="1" allowOverlap="1" wp14:anchorId="5E1B40E3" wp14:editId="60DFE902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32145" cy="3519805"/>
            <wp:effectExtent l="0" t="0" r="1905" b="4445"/>
            <wp:wrapTopAndBottom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banvechuyenba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C16" w:rsidRPr="003C49FA">
        <w:rPr>
          <w:i/>
          <w:noProof/>
          <w:color w:val="0000FF"/>
        </w:rPr>
        <w:drawing>
          <wp:anchor distT="0" distB="0" distL="114300" distR="114300" simplePos="0" relativeHeight="251658752" behindDoc="0" locked="0" layoutInCell="1" allowOverlap="1" wp14:anchorId="462E5677" wp14:editId="58E5EBFD">
            <wp:simplePos x="0" y="0"/>
            <wp:positionH relativeFrom="column">
              <wp:posOffset>-635</wp:posOffset>
            </wp:positionH>
            <wp:positionV relativeFrom="paragraph">
              <wp:posOffset>311150</wp:posOffset>
            </wp:positionV>
            <wp:extent cx="5732145" cy="3223260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anlybanvechuyenba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E01B62" w14:textId="15E9CCCE" w:rsidR="003C2F0F" w:rsidRPr="003C49FA" w:rsidRDefault="00C14AB8" w:rsidP="004E3792">
      <w:pPr>
        <w:pStyle w:val="Heading1"/>
        <w:spacing w:line="360" w:lineRule="auto"/>
        <w:jc w:val="both"/>
        <w:rPr>
          <w:rFonts w:ascii="Times New Roman" w:hAnsi="Times New Roman"/>
        </w:rPr>
      </w:pPr>
      <w:bookmarkStart w:id="5" w:name="_Toc176928160"/>
      <w:bookmarkStart w:id="6" w:name="_Toc369451399"/>
      <w:bookmarkStart w:id="7" w:name="_Toc8919194"/>
      <w:bookmarkStart w:id="8" w:name="_Toc9004628"/>
      <w:r w:rsidRPr="003C49FA">
        <w:rPr>
          <w:rFonts w:ascii="Times New Roman" w:hAnsi="Times New Roman"/>
        </w:rPr>
        <w:t>Mô tả chi tiết các kiểu dữ liệu trong sơ đồ logic</w:t>
      </w:r>
      <w:bookmarkEnd w:id="5"/>
      <w:bookmarkEnd w:id="6"/>
      <w:bookmarkEnd w:id="7"/>
      <w:bookmarkEnd w:id="8"/>
    </w:p>
    <w:p w14:paraId="5B4F8B0D" w14:textId="362A3398" w:rsidR="004E3792" w:rsidRPr="003C49FA" w:rsidRDefault="004E3792" w:rsidP="003C49FA">
      <w:pPr>
        <w:pStyle w:val="Heading2"/>
        <w:rPr>
          <w:rFonts w:ascii="Times New Roman" w:hAnsi="Times New Roman"/>
          <w:lang w:val="en-US"/>
        </w:rPr>
      </w:pPr>
      <w:bookmarkStart w:id="9" w:name="_Toc8919195"/>
      <w:bookmarkStart w:id="10" w:name="_Toc9004629"/>
      <w:r w:rsidRPr="003C49FA">
        <w:rPr>
          <w:rFonts w:ascii="Times New Roman" w:hAnsi="Times New Roman"/>
          <w:lang w:val="en-US"/>
        </w:rPr>
        <w:t xml:space="preserve">Bảng </w:t>
      </w:r>
      <w:r w:rsidR="003C49FA" w:rsidRPr="003C49FA">
        <w:rPr>
          <w:rFonts w:ascii="Times New Roman" w:hAnsi="Times New Roman"/>
          <w:lang w:val="en-US"/>
        </w:rPr>
        <w:t>k</w:t>
      </w:r>
      <w:r w:rsidRPr="003C49FA">
        <w:rPr>
          <w:rFonts w:ascii="Times New Roman" w:hAnsi="Times New Roman"/>
          <w:lang w:val="en-US"/>
        </w:rPr>
        <w:t>hách hàng</w:t>
      </w:r>
      <w:bookmarkEnd w:id="9"/>
      <w:bookmarkEnd w:id="10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C2F0F" w:rsidRPr="003C49FA" w14:paraId="76D447D5" w14:textId="77777777" w:rsidTr="00E361F1">
        <w:tc>
          <w:tcPr>
            <w:tcW w:w="801" w:type="dxa"/>
          </w:tcPr>
          <w:p w14:paraId="2F8744F6" w14:textId="77777777" w:rsidR="003C2F0F" w:rsidRPr="003C49FA" w:rsidRDefault="003C2F0F" w:rsidP="00E361F1">
            <w:pPr>
              <w:rPr>
                <w:b/>
              </w:rPr>
            </w:pPr>
            <w:r w:rsidRPr="003C49FA">
              <w:rPr>
                <w:b/>
              </w:rPr>
              <w:t>STT</w:t>
            </w:r>
          </w:p>
        </w:tc>
        <w:tc>
          <w:tcPr>
            <w:tcW w:w="1833" w:type="dxa"/>
          </w:tcPr>
          <w:p w14:paraId="736D5A58" w14:textId="77777777" w:rsidR="003C2F0F" w:rsidRPr="003C49FA" w:rsidRDefault="003C2F0F" w:rsidP="00E361F1">
            <w:pPr>
              <w:rPr>
                <w:b/>
              </w:rPr>
            </w:pPr>
            <w:r w:rsidRPr="003C49FA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452FDF06" w14:textId="77777777" w:rsidR="003C2F0F" w:rsidRPr="003C49FA" w:rsidRDefault="003C2F0F" w:rsidP="00E361F1">
            <w:pPr>
              <w:rPr>
                <w:b/>
              </w:rPr>
            </w:pPr>
            <w:r w:rsidRPr="003C49FA">
              <w:rPr>
                <w:b/>
              </w:rPr>
              <w:t>Kiểu</w:t>
            </w:r>
          </w:p>
        </w:tc>
        <w:tc>
          <w:tcPr>
            <w:tcW w:w="1688" w:type="dxa"/>
          </w:tcPr>
          <w:p w14:paraId="588BC929" w14:textId="77777777" w:rsidR="003C2F0F" w:rsidRPr="003C49FA" w:rsidRDefault="003C2F0F" w:rsidP="00E361F1">
            <w:pPr>
              <w:rPr>
                <w:b/>
              </w:rPr>
            </w:pPr>
            <w:r w:rsidRPr="003C49FA">
              <w:rPr>
                <w:b/>
              </w:rPr>
              <w:t>Ràng buộc</w:t>
            </w:r>
          </w:p>
        </w:tc>
        <w:tc>
          <w:tcPr>
            <w:tcW w:w="2858" w:type="dxa"/>
          </w:tcPr>
          <w:p w14:paraId="05B11DE3" w14:textId="77777777" w:rsidR="003C2F0F" w:rsidRPr="003C49FA" w:rsidRDefault="003C2F0F" w:rsidP="00E361F1">
            <w:pPr>
              <w:rPr>
                <w:b/>
              </w:rPr>
            </w:pPr>
            <w:r w:rsidRPr="003C49FA">
              <w:rPr>
                <w:b/>
              </w:rPr>
              <w:t>Ý nghĩa/ghi chú</w:t>
            </w:r>
          </w:p>
        </w:tc>
      </w:tr>
      <w:tr w:rsidR="003C2F0F" w:rsidRPr="003C49FA" w14:paraId="4D3FCCAD" w14:textId="77777777" w:rsidTr="00E361F1">
        <w:tc>
          <w:tcPr>
            <w:tcW w:w="801" w:type="dxa"/>
          </w:tcPr>
          <w:p w14:paraId="48D4A353" w14:textId="1618899F" w:rsidR="003C2F0F" w:rsidRPr="003C49FA" w:rsidRDefault="004E3792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208A8531" w14:textId="6AC94B05" w:rsidR="003C2F0F" w:rsidRPr="003C49FA" w:rsidRDefault="004E3792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Mã khách hàng</w:t>
            </w:r>
          </w:p>
        </w:tc>
        <w:tc>
          <w:tcPr>
            <w:tcW w:w="1688" w:type="dxa"/>
          </w:tcPr>
          <w:p w14:paraId="7D245AB3" w14:textId="51DE04EA" w:rsidR="003C2F0F" w:rsidRPr="003C49FA" w:rsidRDefault="004E3792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76B8842D" w14:textId="493B3C21" w:rsidR="003C2F0F" w:rsidRPr="003C49FA" w:rsidRDefault="004E3792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t>Khóa chính</w:t>
            </w:r>
          </w:p>
        </w:tc>
        <w:tc>
          <w:tcPr>
            <w:tcW w:w="2858" w:type="dxa"/>
          </w:tcPr>
          <w:p w14:paraId="1FB3BBFE" w14:textId="23425CD2" w:rsidR="003C2F0F" w:rsidRPr="003C49FA" w:rsidRDefault="004E3792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Dùng để xác đ</w:t>
            </w:r>
            <w:r w:rsidR="00997F13" w:rsidRPr="003C49FA">
              <w:rPr>
                <w:lang w:val="en-US"/>
              </w:rPr>
              <w:t>ị</w:t>
            </w:r>
            <w:r w:rsidRPr="003C49FA">
              <w:rPr>
                <w:lang w:val="en-US"/>
              </w:rPr>
              <w:t>nh k</w:t>
            </w:r>
            <w:r w:rsidR="00997F13" w:rsidRPr="003C49FA">
              <w:rPr>
                <w:lang w:val="en-US"/>
              </w:rPr>
              <w:t>hách</w:t>
            </w:r>
            <w:r w:rsidRPr="003C49FA">
              <w:rPr>
                <w:lang w:val="en-US"/>
              </w:rPr>
              <w:t xml:space="preserve"> hàng duy nhất</w:t>
            </w:r>
            <w:r w:rsidR="00042BCE" w:rsidRPr="003C49FA">
              <w:rPr>
                <w:lang w:val="en-US"/>
              </w:rPr>
              <w:t xml:space="preserve"> và đăng nhập vào hệ thống</w:t>
            </w:r>
          </w:p>
        </w:tc>
      </w:tr>
      <w:tr w:rsidR="004E3792" w:rsidRPr="003C49FA" w14:paraId="22EBADCE" w14:textId="77777777" w:rsidTr="00E361F1">
        <w:tc>
          <w:tcPr>
            <w:tcW w:w="801" w:type="dxa"/>
          </w:tcPr>
          <w:p w14:paraId="61B7F676" w14:textId="53DC49E9" w:rsidR="004E3792" w:rsidRPr="003C49FA" w:rsidRDefault="004E3792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697704D3" w14:textId="090274D2" w:rsidR="004E3792" w:rsidRPr="003C49FA" w:rsidRDefault="004E3792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Tên khách hàng</w:t>
            </w:r>
          </w:p>
        </w:tc>
        <w:tc>
          <w:tcPr>
            <w:tcW w:w="1688" w:type="dxa"/>
          </w:tcPr>
          <w:p w14:paraId="16010B71" w14:textId="2AF3821F" w:rsidR="004E3792" w:rsidRPr="003C49FA" w:rsidRDefault="004E3792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41209A09" w14:textId="77777777" w:rsidR="004E3792" w:rsidRPr="003C49FA" w:rsidRDefault="004E3792" w:rsidP="004E379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1AC216A6" w14:textId="22329B49" w:rsidR="004E3792" w:rsidRPr="003C49FA" w:rsidRDefault="004E3792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Lưu họ tên khách hàng</w:t>
            </w:r>
          </w:p>
        </w:tc>
      </w:tr>
      <w:tr w:rsidR="004E3792" w:rsidRPr="003C49FA" w14:paraId="12AE5802" w14:textId="77777777" w:rsidTr="00E361F1">
        <w:tc>
          <w:tcPr>
            <w:tcW w:w="801" w:type="dxa"/>
          </w:tcPr>
          <w:p w14:paraId="3792ABA6" w14:textId="457305B0" w:rsidR="004E3792" w:rsidRPr="003C49FA" w:rsidRDefault="004E3792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10CFD1A7" w14:textId="6B65E5AE" w:rsidR="004E3792" w:rsidRPr="003C49FA" w:rsidRDefault="004E3792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Mật khẩu</w:t>
            </w:r>
          </w:p>
        </w:tc>
        <w:tc>
          <w:tcPr>
            <w:tcW w:w="1688" w:type="dxa"/>
          </w:tcPr>
          <w:p w14:paraId="0FAABF0D" w14:textId="50DC7FAC" w:rsidR="004E3792" w:rsidRPr="003C49FA" w:rsidRDefault="00997F13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</w:t>
            </w:r>
            <w:r w:rsidR="004E3792" w:rsidRPr="003C49FA">
              <w:rPr>
                <w:lang w:val="en-US"/>
              </w:rPr>
              <w:t>varchar(</w:t>
            </w:r>
            <w:proofErr w:type="gramEnd"/>
            <w:r w:rsidR="004E3792"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246FFEDC" w14:textId="77777777" w:rsidR="004E3792" w:rsidRPr="003C49FA" w:rsidRDefault="004E3792" w:rsidP="004E379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77910D0B" w14:textId="564543BD" w:rsidR="004E3792" w:rsidRPr="003C49FA" w:rsidRDefault="00997F13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Lưu mật khẩu dùng để đăng nhập hệ thống</w:t>
            </w:r>
          </w:p>
        </w:tc>
      </w:tr>
      <w:tr w:rsidR="00997F13" w:rsidRPr="003C49FA" w14:paraId="20EB3193" w14:textId="77777777" w:rsidTr="00E361F1">
        <w:tc>
          <w:tcPr>
            <w:tcW w:w="801" w:type="dxa"/>
          </w:tcPr>
          <w:p w14:paraId="4907C7D5" w14:textId="79D9A9E4" w:rsidR="00997F13" w:rsidRPr="003C49FA" w:rsidRDefault="00997F13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4A8A1DDB" w14:textId="59BE1D5A" w:rsidR="00997F13" w:rsidRPr="003C49FA" w:rsidRDefault="00997F13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Số điện thoại</w:t>
            </w:r>
          </w:p>
        </w:tc>
        <w:tc>
          <w:tcPr>
            <w:tcW w:w="1688" w:type="dxa"/>
          </w:tcPr>
          <w:p w14:paraId="2FA82E7B" w14:textId="765DAB92" w:rsidR="00997F13" w:rsidRPr="003C49FA" w:rsidRDefault="00997F13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15)</w:t>
            </w:r>
          </w:p>
        </w:tc>
        <w:tc>
          <w:tcPr>
            <w:tcW w:w="1688" w:type="dxa"/>
          </w:tcPr>
          <w:p w14:paraId="620BE8F1" w14:textId="77777777" w:rsidR="00997F13" w:rsidRPr="003C49FA" w:rsidRDefault="00997F13" w:rsidP="004E379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7DF45198" w14:textId="69C2AC8C" w:rsidR="00997F13" w:rsidRPr="003C49FA" w:rsidRDefault="00997F13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Dùng để xác định số điện thoại </w:t>
            </w:r>
            <w:r w:rsidR="00042BCE" w:rsidRPr="003C49FA">
              <w:rPr>
                <w:lang w:val="en-US"/>
              </w:rPr>
              <w:t>cho việc liên lạc và tìm lại tên đăng nhập và mật khẩu nếu cần</w:t>
            </w:r>
          </w:p>
        </w:tc>
      </w:tr>
      <w:tr w:rsidR="00997F13" w:rsidRPr="003C49FA" w14:paraId="68C2BF1C" w14:textId="77777777" w:rsidTr="00E361F1">
        <w:tc>
          <w:tcPr>
            <w:tcW w:w="801" w:type="dxa"/>
          </w:tcPr>
          <w:p w14:paraId="7BE82784" w14:textId="122A8019" w:rsidR="00997F13" w:rsidRPr="003C49FA" w:rsidRDefault="00997F13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1440EA18" w14:textId="18C2F548" w:rsidR="00997F13" w:rsidRPr="003C49FA" w:rsidRDefault="00997F13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CMND</w:t>
            </w:r>
          </w:p>
        </w:tc>
        <w:tc>
          <w:tcPr>
            <w:tcW w:w="1688" w:type="dxa"/>
          </w:tcPr>
          <w:p w14:paraId="19614701" w14:textId="72C318E5" w:rsidR="00997F13" w:rsidRPr="003C49FA" w:rsidRDefault="00997F13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12)</w:t>
            </w:r>
          </w:p>
        </w:tc>
        <w:tc>
          <w:tcPr>
            <w:tcW w:w="1688" w:type="dxa"/>
          </w:tcPr>
          <w:p w14:paraId="43EDB240" w14:textId="77777777" w:rsidR="00997F13" w:rsidRPr="003C49FA" w:rsidRDefault="00997F13" w:rsidP="004E379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10DC26A2" w14:textId="59A06657" w:rsidR="00997F13" w:rsidRPr="003C49FA" w:rsidRDefault="00997F13" w:rsidP="004E37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Lưu số CMND để tiện cho việc xác thực khách hàng</w:t>
            </w:r>
          </w:p>
        </w:tc>
      </w:tr>
    </w:tbl>
    <w:p w14:paraId="4C6E787A" w14:textId="27F4451E" w:rsidR="00997F13" w:rsidRPr="003C49FA" w:rsidRDefault="00997F13" w:rsidP="003C49FA">
      <w:pPr>
        <w:pStyle w:val="Heading2"/>
        <w:rPr>
          <w:rFonts w:ascii="Times New Roman" w:hAnsi="Times New Roman"/>
          <w:lang w:val="en-US"/>
        </w:rPr>
      </w:pPr>
      <w:bookmarkStart w:id="11" w:name="_Toc8919196"/>
      <w:bookmarkStart w:id="12" w:name="_Toc9004630"/>
      <w:r w:rsidRPr="003C49FA">
        <w:rPr>
          <w:rFonts w:ascii="Times New Roman" w:hAnsi="Times New Roman"/>
          <w:lang w:val="en-US"/>
        </w:rPr>
        <w:t xml:space="preserve">Bảng </w:t>
      </w:r>
      <w:r w:rsidR="00C94C16">
        <w:rPr>
          <w:rFonts w:ascii="Times New Roman" w:hAnsi="Times New Roman"/>
          <w:lang w:val="en-US"/>
        </w:rPr>
        <w:t>G</w:t>
      </w:r>
      <w:r w:rsidRPr="003C49FA">
        <w:rPr>
          <w:rFonts w:ascii="Times New Roman" w:hAnsi="Times New Roman"/>
          <w:lang w:val="en-US"/>
        </w:rPr>
        <w:t>iao dịch</w:t>
      </w:r>
      <w:bookmarkEnd w:id="11"/>
      <w:bookmarkEnd w:id="12"/>
    </w:p>
    <w:p w14:paraId="08143E77" w14:textId="77777777" w:rsidR="00997F13" w:rsidRPr="003C49FA" w:rsidRDefault="00997F13" w:rsidP="00997F13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997F13" w:rsidRPr="003C49FA" w14:paraId="48F39DA4" w14:textId="77777777" w:rsidTr="00E361F1">
        <w:tc>
          <w:tcPr>
            <w:tcW w:w="801" w:type="dxa"/>
          </w:tcPr>
          <w:p w14:paraId="701B52E1" w14:textId="77777777" w:rsidR="00997F13" w:rsidRPr="003C49FA" w:rsidRDefault="00997F13" w:rsidP="00E361F1">
            <w:pPr>
              <w:rPr>
                <w:b/>
              </w:rPr>
            </w:pPr>
            <w:r w:rsidRPr="003C49FA">
              <w:rPr>
                <w:b/>
              </w:rPr>
              <w:t>STT</w:t>
            </w:r>
          </w:p>
        </w:tc>
        <w:tc>
          <w:tcPr>
            <w:tcW w:w="1833" w:type="dxa"/>
          </w:tcPr>
          <w:p w14:paraId="6347737A" w14:textId="77777777" w:rsidR="00997F13" w:rsidRPr="003C49FA" w:rsidRDefault="00997F13" w:rsidP="00E361F1">
            <w:pPr>
              <w:rPr>
                <w:b/>
              </w:rPr>
            </w:pPr>
            <w:r w:rsidRPr="003C49FA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47260555" w14:textId="77777777" w:rsidR="00997F13" w:rsidRPr="003C49FA" w:rsidRDefault="00997F13" w:rsidP="00E361F1">
            <w:pPr>
              <w:rPr>
                <w:b/>
              </w:rPr>
            </w:pPr>
            <w:r w:rsidRPr="003C49FA">
              <w:rPr>
                <w:b/>
              </w:rPr>
              <w:t>Kiểu</w:t>
            </w:r>
          </w:p>
        </w:tc>
        <w:tc>
          <w:tcPr>
            <w:tcW w:w="1688" w:type="dxa"/>
          </w:tcPr>
          <w:p w14:paraId="18A76AF1" w14:textId="77777777" w:rsidR="00997F13" w:rsidRPr="003C49FA" w:rsidRDefault="00997F13" w:rsidP="00E361F1">
            <w:pPr>
              <w:rPr>
                <w:b/>
              </w:rPr>
            </w:pPr>
            <w:r w:rsidRPr="003C49FA">
              <w:rPr>
                <w:b/>
              </w:rPr>
              <w:t>Ràng buộc</w:t>
            </w:r>
          </w:p>
        </w:tc>
        <w:tc>
          <w:tcPr>
            <w:tcW w:w="2858" w:type="dxa"/>
          </w:tcPr>
          <w:p w14:paraId="69BE69F4" w14:textId="77777777" w:rsidR="00997F13" w:rsidRPr="003C49FA" w:rsidRDefault="00997F13" w:rsidP="00E361F1">
            <w:pPr>
              <w:rPr>
                <w:b/>
              </w:rPr>
            </w:pPr>
            <w:r w:rsidRPr="003C49FA">
              <w:rPr>
                <w:b/>
              </w:rPr>
              <w:t>Ý nghĩa/ghi chú</w:t>
            </w:r>
          </w:p>
        </w:tc>
      </w:tr>
      <w:tr w:rsidR="00997F13" w:rsidRPr="003C49FA" w14:paraId="1D68E3EB" w14:textId="77777777" w:rsidTr="00E361F1">
        <w:tc>
          <w:tcPr>
            <w:tcW w:w="801" w:type="dxa"/>
          </w:tcPr>
          <w:p w14:paraId="44F37AEA" w14:textId="77777777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4BBF30C8" w14:textId="464F65AE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Mã giao dịch</w:t>
            </w:r>
          </w:p>
        </w:tc>
        <w:tc>
          <w:tcPr>
            <w:tcW w:w="1688" w:type="dxa"/>
          </w:tcPr>
          <w:p w14:paraId="00BF5754" w14:textId="77777777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4785EFDB" w14:textId="77777777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t>Khóa chính</w:t>
            </w:r>
          </w:p>
        </w:tc>
        <w:tc>
          <w:tcPr>
            <w:tcW w:w="2858" w:type="dxa"/>
          </w:tcPr>
          <w:p w14:paraId="784F8331" w14:textId="44381B42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Dùng để xác định khách hàng duy nhất</w:t>
            </w:r>
          </w:p>
        </w:tc>
      </w:tr>
      <w:tr w:rsidR="00997F13" w:rsidRPr="003C49FA" w14:paraId="5378A527" w14:textId="77777777" w:rsidTr="00E361F1">
        <w:tc>
          <w:tcPr>
            <w:tcW w:w="801" w:type="dxa"/>
          </w:tcPr>
          <w:p w14:paraId="5BFC5E40" w14:textId="77777777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7BB899B5" w14:textId="73C4FF9E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Thời gian giao dịch</w:t>
            </w:r>
          </w:p>
        </w:tc>
        <w:tc>
          <w:tcPr>
            <w:tcW w:w="1688" w:type="dxa"/>
          </w:tcPr>
          <w:p w14:paraId="2F14222E" w14:textId="62AA887E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datetime</w:t>
            </w:r>
          </w:p>
          <w:p w14:paraId="73EDBA80" w14:textId="14EEFAB1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688" w:type="dxa"/>
          </w:tcPr>
          <w:p w14:paraId="0218A32F" w14:textId="77777777" w:rsidR="00997F13" w:rsidRPr="003C49FA" w:rsidRDefault="00997F13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0638FE18" w14:textId="624DB579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Lưu thời gian diễn ra giao dịch (tại thời điểm thanh </w:t>
            </w:r>
            <w:r w:rsidRPr="003C49FA">
              <w:rPr>
                <w:lang w:val="en-US"/>
              </w:rPr>
              <w:lastRenderedPageBreak/>
              <w:t xml:space="preserve">toán trực tiếp hay trực tuyến qua ngân hàng) </w:t>
            </w:r>
          </w:p>
        </w:tc>
      </w:tr>
      <w:tr w:rsidR="00997F13" w:rsidRPr="003C49FA" w14:paraId="3FF9D93A" w14:textId="77777777" w:rsidTr="00E361F1">
        <w:tc>
          <w:tcPr>
            <w:tcW w:w="801" w:type="dxa"/>
          </w:tcPr>
          <w:p w14:paraId="5664B01C" w14:textId="77777777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lastRenderedPageBreak/>
              <w:t>3</w:t>
            </w:r>
          </w:p>
        </w:tc>
        <w:tc>
          <w:tcPr>
            <w:tcW w:w="1833" w:type="dxa"/>
          </w:tcPr>
          <w:p w14:paraId="6FC502C0" w14:textId="11328D54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Số ti</w:t>
            </w:r>
            <w:r w:rsidR="00E71ED9" w:rsidRPr="003C49FA">
              <w:rPr>
                <w:lang w:val="en-US"/>
              </w:rPr>
              <w:t>ề</w:t>
            </w:r>
            <w:r w:rsidRPr="003C49FA">
              <w:rPr>
                <w:lang w:val="en-US"/>
              </w:rPr>
              <w:t>n giao dịch</w:t>
            </w:r>
          </w:p>
        </w:tc>
        <w:tc>
          <w:tcPr>
            <w:tcW w:w="1688" w:type="dxa"/>
          </w:tcPr>
          <w:p w14:paraId="7407851F" w14:textId="540685BD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14:paraId="5F8ADC63" w14:textId="77777777" w:rsidR="00997F13" w:rsidRPr="003C49FA" w:rsidRDefault="00997F13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6D35B1FB" w14:textId="51C28B12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Lưu số tiền đã</w:t>
            </w:r>
            <w:r w:rsidR="00E71ED9" w:rsidRPr="003C49FA">
              <w:rPr>
                <w:lang w:val="en-US"/>
              </w:rPr>
              <w:t xml:space="preserve"> thanh toán</w:t>
            </w:r>
            <w:r w:rsidRPr="003C49FA">
              <w:rPr>
                <w:lang w:val="en-US"/>
              </w:rPr>
              <w:t xml:space="preserve"> </w:t>
            </w:r>
          </w:p>
        </w:tc>
      </w:tr>
      <w:tr w:rsidR="00997F13" w:rsidRPr="003C49FA" w14:paraId="20EF9EC3" w14:textId="77777777" w:rsidTr="00E361F1">
        <w:tc>
          <w:tcPr>
            <w:tcW w:w="801" w:type="dxa"/>
          </w:tcPr>
          <w:p w14:paraId="6F0F6766" w14:textId="77777777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3CFEB262" w14:textId="0B24E151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Mã khách hàng</w:t>
            </w:r>
          </w:p>
        </w:tc>
        <w:tc>
          <w:tcPr>
            <w:tcW w:w="1688" w:type="dxa"/>
          </w:tcPr>
          <w:p w14:paraId="120E3D09" w14:textId="4B9D61A2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4748372B" w14:textId="2BB36754" w:rsidR="00997F13" w:rsidRPr="00292A0D" w:rsidRDefault="00292A0D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Khóa ngoại </w:t>
            </w:r>
          </w:p>
        </w:tc>
        <w:tc>
          <w:tcPr>
            <w:tcW w:w="2858" w:type="dxa"/>
          </w:tcPr>
          <w:p w14:paraId="38794F9A" w14:textId="55A0FBDC" w:rsidR="00997F13" w:rsidRPr="003C49FA" w:rsidRDefault="00E71ED9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Dùng để xác định khách hàng đã thực hiên giao dịch</w:t>
            </w:r>
          </w:p>
        </w:tc>
      </w:tr>
      <w:tr w:rsidR="00997F13" w:rsidRPr="003C49FA" w14:paraId="4F19C7B4" w14:textId="77777777" w:rsidTr="00E361F1">
        <w:tc>
          <w:tcPr>
            <w:tcW w:w="801" w:type="dxa"/>
          </w:tcPr>
          <w:p w14:paraId="23AA742F" w14:textId="77777777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5D3804A4" w14:textId="5E7EFC7F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Mã nhân viên</w:t>
            </w:r>
          </w:p>
        </w:tc>
        <w:tc>
          <w:tcPr>
            <w:tcW w:w="1688" w:type="dxa"/>
          </w:tcPr>
          <w:p w14:paraId="4916F20D" w14:textId="348C9736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1050BAD6" w14:textId="4C1DBB9E" w:rsidR="00997F13" w:rsidRPr="00292A0D" w:rsidRDefault="00292A0D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Khóa ngoại </w:t>
            </w:r>
          </w:p>
        </w:tc>
        <w:tc>
          <w:tcPr>
            <w:tcW w:w="2858" w:type="dxa"/>
          </w:tcPr>
          <w:p w14:paraId="041C5C9E" w14:textId="4953B614" w:rsidR="00997F13" w:rsidRPr="003C49FA" w:rsidRDefault="00E71ED9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Dùng để xác định nhân viên thực hiện giao dịch hoặc kiểm tra giao dịch</w:t>
            </w:r>
          </w:p>
        </w:tc>
      </w:tr>
      <w:tr w:rsidR="00997F13" w:rsidRPr="003C49FA" w14:paraId="5901AE11" w14:textId="77777777" w:rsidTr="00E361F1">
        <w:tc>
          <w:tcPr>
            <w:tcW w:w="801" w:type="dxa"/>
          </w:tcPr>
          <w:p w14:paraId="2089F191" w14:textId="307FA036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14:paraId="6705072C" w14:textId="211AABD9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Số tài khoản chuyển đến</w:t>
            </w:r>
          </w:p>
        </w:tc>
        <w:tc>
          <w:tcPr>
            <w:tcW w:w="1688" w:type="dxa"/>
          </w:tcPr>
          <w:p w14:paraId="46F11D14" w14:textId="0A16677A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2AF5749D" w14:textId="77777777" w:rsidR="00997F13" w:rsidRPr="003C49FA" w:rsidRDefault="00997F13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2587778A" w14:textId="37FDA125" w:rsidR="00997F13" w:rsidRPr="003C49FA" w:rsidRDefault="00E71ED9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Lưu số tài khoản đã thực hiện giao dịch (nếu trực tiếp có thể để trống)</w:t>
            </w:r>
          </w:p>
        </w:tc>
      </w:tr>
      <w:tr w:rsidR="00997F13" w:rsidRPr="003C49FA" w14:paraId="4967B09C" w14:textId="77777777" w:rsidTr="00E361F1">
        <w:tc>
          <w:tcPr>
            <w:tcW w:w="801" w:type="dxa"/>
          </w:tcPr>
          <w:p w14:paraId="4751058A" w14:textId="29EF22DF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14:paraId="0A4E6557" w14:textId="4E44CA0D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Mã chuyến bay</w:t>
            </w:r>
          </w:p>
        </w:tc>
        <w:tc>
          <w:tcPr>
            <w:tcW w:w="1688" w:type="dxa"/>
          </w:tcPr>
          <w:p w14:paraId="7C9264C9" w14:textId="1091B96E" w:rsidR="00997F13" w:rsidRPr="003C49FA" w:rsidRDefault="00997F1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17317D57" w14:textId="20392A70" w:rsidR="00997F13" w:rsidRPr="00292A0D" w:rsidRDefault="00292A0D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Khóa ngoại </w:t>
            </w:r>
          </w:p>
        </w:tc>
        <w:tc>
          <w:tcPr>
            <w:tcW w:w="2858" w:type="dxa"/>
          </w:tcPr>
          <w:p w14:paraId="60A23211" w14:textId="5D57E72B" w:rsidR="00997F13" w:rsidRPr="003C49FA" w:rsidRDefault="00E71ED9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Dùng để xác đinh chuyến bay mà khách hàng đã mua vé</w:t>
            </w:r>
          </w:p>
        </w:tc>
      </w:tr>
    </w:tbl>
    <w:p w14:paraId="6B82CE8C" w14:textId="263503A3" w:rsidR="003C2F0F" w:rsidRDefault="003C2F0F" w:rsidP="003C2F0F">
      <w:pPr>
        <w:pStyle w:val="BodyText"/>
        <w:ind w:left="0"/>
      </w:pPr>
    </w:p>
    <w:p w14:paraId="024943EF" w14:textId="77777777" w:rsidR="00B55906" w:rsidRPr="00B55906" w:rsidRDefault="00B55906" w:rsidP="00B55906">
      <w:pPr>
        <w:pStyle w:val="Heading2"/>
        <w:rPr>
          <w:rFonts w:ascii="Times New Roman" w:hAnsi="Times New Roman"/>
          <w:lang w:val="en-US"/>
        </w:rPr>
      </w:pPr>
      <w:bookmarkStart w:id="13" w:name="_Toc9004631"/>
      <w:r w:rsidRPr="00B55906">
        <w:rPr>
          <w:rFonts w:ascii="Times New Roman" w:hAnsi="Times New Roman"/>
          <w:lang w:val="en-US"/>
        </w:rPr>
        <w:t>Bảng chi tiết giao dịch</w:t>
      </w:r>
      <w:bookmarkEnd w:id="13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801"/>
        <w:gridCol w:w="1833"/>
        <w:gridCol w:w="1688"/>
        <w:gridCol w:w="1688"/>
        <w:gridCol w:w="2858"/>
      </w:tblGrid>
      <w:tr w:rsidR="00B55906" w:rsidRPr="003C49FA" w14:paraId="6FBB242B" w14:textId="77777777" w:rsidTr="00B55906">
        <w:tc>
          <w:tcPr>
            <w:tcW w:w="801" w:type="dxa"/>
          </w:tcPr>
          <w:p w14:paraId="4FBFD3F5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STT</w:t>
            </w:r>
          </w:p>
        </w:tc>
        <w:tc>
          <w:tcPr>
            <w:tcW w:w="1833" w:type="dxa"/>
          </w:tcPr>
          <w:p w14:paraId="0D333753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00DE230E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Kiểu</w:t>
            </w:r>
          </w:p>
        </w:tc>
        <w:tc>
          <w:tcPr>
            <w:tcW w:w="1688" w:type="dxa"/>
          </w:tcPr>
          <w:p w14:paraId="64F37087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Ràng buộc</w:t>
            </w:r>
          </w:p>
        </w:tc>
        <w:tc>
          <w:tcPr>
            <w:tcW w:w="2858" w:type="dxa"/>
          </w:tcPr>
          <w:p w14:paraId="6A30DDD5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Ý nghĩa/ghi chú</w:t>
            </w:r>
          </w:p>
        </w:tc>
      </w:tr>
      <w:tr w:rsidR="00B55906" w:rsidRPr="003C49FA" w14:paraId="27F7B693" w14:textId="77777777" w:rsidTr="00B55906">
        <w:tblPrEx>
          <w:tblLook w:val="01E0" w:firstRow="1" w:lastRow="1" w:firstColumn="1" w:lastColumn="1" w:noHBand="0" w:noVBand="0"/>
        </w:tblPrEx>
        <w:tc>
          <w:tcPr>
            <w:tcW w:w="801" w:type="dxa"/>
          </w:tcPr>
          <w:p w14:paraId="236D22C0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2CDAE73C" w14:textId="06B10862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giao dịch</w:t>
            </w:r>
          </w:p>
        </w:tc>
        <w:tc>
          <w:tcPr>
            <w:tcW w:w="1688" w:type="dxa"/>
          </w:tcPr>
          <w:p w14:paraId="64E5A736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594CA838" w14:textId="7F8F2B8F" w:rsidR="00B55906" w:rsidRPr="00292A0D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t>Khóa chính</w:t>
            </w:r>
            <w:r w:rsidR="00292A0D">
              <w:rPr>
                <w:lang w:val="en-US"/>
              </w:rPr>
              <w:t>, khóa ngoại</w:t>
            </w:r>
          </w:p>
        </w:tc>
        <w:tc>
          <w:tcPr>
            <w:tcW w:w="2858" w:type="dxa"/>
          </w:tcPr>
          <w:p w14:paraId="6CDE51DF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Dùng để xác định lịch bay</w:t>
            </w:r>
          </w:p>
        </w:tc>
      </w:tr>
      <w:tr w:rsidR="00B55906" w:rsidRPr="003C49FA" w14:paraId="4CAE5614" w14:textId="77777777" w:rsidTr="00B55906">
        <w:tblPrEx>
          <w:tblLook w:val="01E0" w:firstRow="1" w:lastRow="1" w:firstColumn="1" w:lastColumn="1" w:noHBand="0" w:noVBand="0"/>
        </w:tblPrEx>
        <w:tc>
          <w:tcPr>
            <w:tcW w:w="801" w:type="dxa"/>
          </w:tcPr>
          <w:p w14:paraId="6523E1DE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2C9CF1E4" w14:textId="50FD7066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vé</w:t>
            </w:r>
          </w:p>
        </w:tc>
        <w:tc>
          <w:tcPr>
            <w:tcW w:w="1688" w:type="dxa"/>
          </w:tcPr>
          <w:p w14:paraId="1BF8956B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2A88D854" w14:textId="7D0EEA70" w:rsidR="00B55906" w:rsidRPr="00292A0D" w:rsidRDefault="00292A0D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chính, khóa ngoại</w:t>
            </w:r>
          </w:p>
        </w:tc>
        <w:tc>
          <w:tcPr>
            <w:tcW w:w="2858" w:type="dxa"/>
          </w:tcPr>
          <w:p w14:paraId="5EDFD9AB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Dùng để xác định lịch bay được lên lịch </w:t>
            </w:r>
          </w:p>
        </w:tc>
      </w:tr>
    </w:tbl>
    <w:p w14:paraId="256FAB3C" w14:textId="77777777" w:rsidR="00B55906" w:rsidRPr="00B55906" w:rsidRDefault="00B55906" w:rsidP="003C2F0F">
      <w:pPr>
        <w:pStyle w:val="BodyText"/>
        <w:ind w:left="0"/>
        <w:rPr>
          <w:lang w:val="en-US"/>
        </w:rPr>
      </w:pPr>
    </w:p>
    <w:p w14:paraId="59C61C86" w14:textId="7ACCAED8" w:rsidR="00E71ED9" w:rsidRPr="003C49FA" w:rsidRDefault="00A95A23" w:rsidP="003C49FA">
      <w:pPr>
        <w:pStyle w:val="Heading2"/>
        <w:rPr>
          <w:rFonts w:ascii="Times New Roman" w:hAnsi="Times New Roman"/>
          <w:lang w:val="en-US"/>
        </w:rPr>
      </w:pPr>
      <w:bookmarkStart w:id="14" w:name="_Toc8919197"/>
      <w:bookmarkStart w:id="15" w:name="_Toc9004632"/>
      <w:r w:rsidRPr="003C49FA">
        <w:rPr>
          <w:rFonts w:ascii="Times New Roman" w:hAnsi="Times New Roman"/>
          <w:lang w:val="en-US"/>
        </w:rPr>
        <w:t xml:space="preserve">Bảng </w:t>
      </w:r>
      <w:r w:rsidR="003C49FA" w:rsidRPr="003C49FA">
        <w:rPr>
          <w:rFonts w:ascii="Times New Roman" w:hAnsi="Times New Roman"/>
          <w:lang w:val="en-US"/>
        </w:rPr>
        <w:t>l</w:t>
      </w:r>
      <w:r w:rsidRPr="003C49FA">
        <w:rPr>
          <w:rFonts w:ascii="Times New Roman" w:hAnsi="Times New Roman"/>
          <w:lang w:val="en-US"/>
        </w:rPr>
        <w:t>ịch bay</w:t>
      </w:r>
      <w:bookmarkEnd w:id="14"/>
      <w:bookmarkEnd w:id="15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A95A23" w:rsidRPr="003C49FA" w14:paraId="1BA9DC4C" w14:textId="77777777" w:rsidTr="00E361F1">
        <w:tc>
          <w:tcPr>
            <w:tcW w:w="801" w:type="dxa"/>
          </w:tcPr>
          <w:p w14:paraId="1CF9CD73" w14:textId="77777777" w:rsidR="00A95A23" w:rsidRPr="003C49FA" w:rsidRDefault="00A95A23" w:rsidP="00E361F1">
            <w:pPr>
              <w:rPr>
                <w:b/>
              </w:rPr>
            </w:pPr>
            <w:r w:rsidRPr="003C49FA">
              <w:rPr>
                <w:b/>
              </w:rPr>
              <w:t>STT</w:t>
            </w:r>
          </w:p>
        </w:tc>
        <w:tc>
          <w:tcPr>
            <w:tcW w:w="1833" w:type="dxa"/>
          </w:tcPr>
          <w:p w14:paraId="364B6FAC" w14:textId="77777777" w:rsidR="00A95A23" w:rsidRPr="003C49FA" w:rsidRDefault="00A95A23" w:rsidP="00E361F1">
            <w:pPr>
              <w:rPr>
                <w:b/>
              </w:rPr>
            </w:pPr>
            <w:r w:rsidRPr="003C49FA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0707EA7C" w14:textId="77777777" w:rsidR="00A95A23" w:rsidRPr="003C49FA" w:rsidRDefault="00A95A23" w:rsidP="00E361F1">
            <w:pPr>
              <w:rPr>
                <w:b/>
              </w:rPr>
            </w:pPr>
            <w:r w:rsidRPr="003C49FA">
              <w:rPr>
                <w:b/>
              </w:rPr>
              <w:t>Kiểu</w:t>
            </w:r>
          </w:p>
        </w:tc>
        <w:tc>
          <w:tcPr>
            <w:tcW w:w="1688" w:type="dxa"/>
          </w:tcPr>
          <w:p w14:paraId="55BB5815" w14:textId="77777777" w:rsidR="00A95A23" w:rsidRPr="003C49FA" w:rsidRDefault="00A95A23" w:rsidP="00E361F1">
            <w:pPr>
              <w:rPr>
                <w:b/>
              </w:rPr>
            </w:pPr>
            <w:r w:rsidRPr="003C49FA">
              <w:rPr>
                <w:b/>
              </w:rPr>
              <w:t>Ràng buộc</w:t>
            </w:r>
          </w:p>
        </w:tc>
        <w:tc>
          <w:tcPr>
            <w:tcW w:w="2858" w:type="dxa"/>
          </w:tcPr>
          <w:p w14:paraId="0F2F10F2" w14:textId="77777777" w:rsidR="00A95A23" w:rsidRPr="003C49FA" w:rsidRDefault="00A95A23" w:rsidP="00E361F1">
            <w:pPr>
              <w:rPr>
                <w:b/>
              </w:rPr>
            </w:pPr>
            <w:r w:rsidRPr="003C49FA">
              <w:rPr>
                <w:b/>
              </w:rPr>
              <w:t>Ý nghĩa/ghi chú</w:t>
            </w:r>
          </w:p>
        </w:tc>
      </w:tr>
      <w:tr w:rsidR="00A95A23" w:rsidRPr="003C49FA" w14:paraId="3BFA2C1B" w14:textId="77777777" w:rsidTr="00E361F1">
        <w:tc>
          <w:tcPr>
            <w:tcW w:w="801" w:type="dxa"/>
          </w:tcPr>
          <w:p w14:paraId="5E7514EB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4CB055E2" w14:textId="61F641FE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Mã lịch bay</w:t>
            </w:r>
          </w:p>
        </w:tc>
        <w:tc>
          <w:tcPr>
            <w:tcW w:w="1688" w:type="dxa"/>
          </w:tcPr>
          <w:p w14:paraId="23DBA921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3CF40B4A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t>Khóa chính</w:t>
            </w:r>
          </w:p>
        </w:tc>
        <w:tc>
          <w:tcPr>
            <w:tcW w:w="2858" w:type="dxa"/>
          </w:tcPr>
          <w:p w14:paraId="7961E77A" w14:textId="60BCF5C0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Dùng để xác định lịch bay</w:t>
            </w:r>
          </w:p>
        </w:tc>
      </w:tr>
      <w:tr w:rsidR="00A95A23" w:rsidRPr="003C49FA" w14:paraId="2D4FC1E2" w14:textId="77777777" w:rsidTr="00E361F1">
        <w:tc>
          <w:tcPr>
            <w:tcW w:w="801" w:type="dxa"/>
          </w:tcPr>
          <w:p w14:paraId="077ADA29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0F0FFBEA" w14:textId="67249A46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Mã chuyến bay</w:t>
            </w:r>
          </w:p>
        </w:tc>
        <w:tc>
          <w:tcPr>
            <w:tcW w:w="1688" w:type="dxa"/>
          </w:tcPr>
          <w:p w14:paraId="75DFFF90" w14:textId="45F10976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2D5C3053" w14:textId="31858F9D" w:rsidR="00A95A23" w:rsidRPr="00292A0D" w:rsidRDefault="00292A0D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44B6A11D" w14:textId="3527F7CC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Dùng để xác định lịch bay được lên lịch </w:t>
            </w:r>
          </w:p>
        </w:tc>
      </w:tr>
      <w:tr w:rsidR="00A95A23" w:rsidRPr="003C49FA" w14:paraId="34FE8EC6" w14:textId="77777777" w:rsidTr="00E361F1">
        <w:tc>
          <w:tcPr>
            <w:tcW w:w="801" w:type="dxa"/>
          </w:tcPr>
          <w:p w14:paraId="67CDC79A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5C6F4A3E" w14:textId="1341863F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Ngày</w:t>
            </w:r>
          </w:p>
        </w:tc>
        <w:tc>
          <w:tcPr>
            <w:tcW w:w="1688" w:type="dxa"/>
          </w:tcPr>
          <w:p w14:paraId="34800A8F" w14:textId="0100D36B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date</w:t>
            </w:r>
          </w:p>
        </w:tc>
        <w:tc>
          <w:tcPr>
            <w:tcW w:w="1688" w:type="dxa"/>
          </w:tcPr>
          <w:p w14:paraId="2F21E837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42D65EC5" w14:textId="1F7199F3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Ngày chuyến bay được lên lịch </w:t>
            </w:r>
          </w:p>
        </w:tc>
      </w:tr>
      <w:tr w:rsidR="00A95A23" w:rsidRPr="003C49FA" w14:paraId="6D3C62B5" w14:textId="77777777" w:rsidTr="00E361F1">
        <w:tc>
          <w:tcPr>
            <w:tcW w:w="801" w:type="dxa"/>
          </w:tcPr>
          <w:p w14:paraId="24B8084A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4322C7DD" w14:textId="5DDC6632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Giờ khởi hành</w:t>
            </w:r>
          </w:p>
        </w:tc>
        <w:tc>
          <w:tcPr>
            <w:tcW w:w="1688" w:type="dxa"/>
          </w:tcPr>
          <w:p w14:paraId="285A3FFB" w14:textId="72802B3A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time(</w:t>
            </w:r>
            <w:proofErr w:type="gramEnd"/>
            <w:r w:rsidRPr="003C49FA">
              <w:rPr>
                <w:lang w:val="en-US"/>
              </w:rPr>
              <w:t>7)</w:t>
            </w:r>
          </w:p>
        </w:tc>
        <w:tc>
          <w:tcPr>
            <w:tcW w:w="1688" w:type="dxa"/>
          </w:tcPr>
          <w:p w14:paraId="295539BB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45948197" w14:textId="22795FDF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Giờ khởi hành của chuyến bay</w:t>
            </w:r>
          </w:p>
        </w:tc>
      </w:tr>
      <w:tr w:rsidR="00A95A23" w:rsidRPr="003C49FA" w14:paraId="78FD66B3" w14:textId="77777777" w:rsidTr="00E361F1">
        <w:tc>
          <w:tcPr>
            <w:tcW w:w="801" w:type="dxa"/>
          </w:tcPr>
          <w:p w14:paraId="40A3A653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61309FA2" w14:textId="2391859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Giờ kết thúc</w:t>
            </w:r>
          </w:p>
        </w:tc>
        <w:tc>
          <w:tcPr>
            <w:tcW w:w="1688" w:type="dxa"/>
          </w:tcPr>
          <w:p w14:paraId="2168EFC2" w14:textId="22FA6B76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time(</w:t>
            </w:r>
            <w:proofErr w:type="gramEnd"/>
            <w:r w:rsidRPr="003C49FA">
              <w:rPr>
                <w:lang w:val="en-US"/>
              </w:rPr>
              <w:t>7)</w:t>
            </w:r>
          </w:p>
        </w:tc>
        <w:tc>
          <w:tcPr>
            <w:tcW w:w="1688" w:type="dxa"/>
          </w:tcPr>
          <w:p w14:paraId="51C29A27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31A0983F" w14:textId="2BF8C08A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Giờ kết thúc của chuyến bay</w:t>
            </w:r>
          </w:p>
        </w:tc>
      </w:tr>
      <w:tr w:rsidR="00A95A23" w:rsidRPr="003C49FA" w14:paraId="491D32A4" w14:textId="77777777" w:rsidTr="00E361F1">
        <w:tc>
          <w:tcPr>
            <w:tcW w:w="801" w:type="dxa"/>
          </w:tcPr>
          <w:p w14:paraId="2C59DB9D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14:paraId="0E4ACFCF" w14:textId="64C56BBC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Tình trạng</w:t>
            </w:r>
          </w:p>
        </w:tc>
        <w:tc>
          <w:tcPr>
            <w:tcW w:w="1688" w:type="dxa"/>
          </w:tcPr>
          <w:p w14:paraId="6712ED65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5C2A3A8B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5B14D431" w14:textId="7972A734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Tình trạng của chuyến bay bao gồm: chưa khởi hành, đang bay, đã kết thúc, đến trễ, đã hủy, đã dời lịch</w:t>
            </w:r>
          </w:p>
        </w:tc>
      </w:tr>
    </w:tbl>
    <w:p w14:paraId="575C8E13" w14:textId="3E85616A" w:rsidR="00A95A23" w:rsidRPr="003C49FA" w:rsidRDefault="00A95A23" w:rsidP="003C2F0F">
      <w:pPr>
        <w:pStyle w:val="BodyText"/>
        <w:ind w:left="0"/>
        <w:rPr>
          <w:lang w:val="en-US"/>
        </w:rPr>
      </w:pPr>
    </w:p>
    <w:p w14:paraId="1DF6EC29" w14:textId="0FF419E8" w:rsidR="00A95A23" w:rsidRPr="003C49FA" w:rsidRDefault="00A95A23" w:rsidP="003C49FA">
      <w:pPr>
        <w:pStyle w:val="Heading2"/>
        <w:rPr>
          <w:rFonts w:ascii="Times New Roman" w:hAnsi="Times New Roman"/>
          <w:lang w:val="en-US"/>
        </w:rPr>
      </w:pPr>
      <w:bookmarkStart w:id="16" w:name="_Toc8919198"/>
      <w:bookmarkStart w:id="17" w:name="_Toc9004633"/>
      <w:r w:rsidRPr="003C49FA">
        <w:rPr>
          <w:rFonts w:ascii="Times New Roman" w:hAnsi="Times New Roman"/>
          <w:lang w:val="en-US"/>
        </w:rPr>
        <w:t xml:space="preserve">Bảng </w:t>
      </w:r>
      <w:r w:rsidR="003C49FA" w:rsidRPr="003C49FA">
        <w:rPr>
          <w:rFonts w:ascii="Times New Roman" w:hAnsi="Times New Roman"/>
          <w:lang w:val="en-US"/>
        </w:rPr>
        <w:t>c</w:t>
      </w:r>
      <w:r w:rsidRPr="003C49FA">
        <w:rPr>
          <w:rFonts w:ascii="Times New Roman" w:hAnsi="Times New Roman"/>
          <w:lang w:val="en-US"/>
        </w:rPr>
        <w:t>huyến bay</w:t>
      </w:r>
      <w:bookmarkEnd w:id="16"/>
      <w:bookmarkEnd w:id="17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A95A23" w:rsidRPr="003C49FA" w14:paraId="79359F80" w14:textId="77777777" w:rsidTr="00E361F1">
        <w:tc>
          <w:tcPr>
            <w:tcW w:w="801" w:type="dxa"/>
          </w:tcPr>
          <w:p w14:paraId="387D9C40" w14:textId="77777777" w:rsidR="00A95A23" w:rsidRPr="003C49FA" w:rsidRDefault="00A95A23" w:rsidP="00E361F1">
            <w:pPr>
              <w:rPr>
                <w:b/>
              </w:rPr>
            </w:pPr>
            <w:r w:rsidRPr="003C49FA">
              <w:rPr>
                <w:b/>
              </w:rPr>
              <w:t>STT</w:t>
            </w:r>
          </w:p>
        </w:tc>
        <w:tc>
          <w:tcPr>
            <w:tcW w:w="1833" w:type="dxa"/>
          </w:tcPr>
          <w:p w14:paraId="45E00556" w14:textId="77777777" w:rsidR="00A95A23" w:rsidRPr="003C49FA" w:rsidRDefault="00A95A23" w:rsidP="00E361F1">
            <w:pPr>
              <w:rPr>
                <w:b/>
              </w:rPr>
            </w:pPr>
            <w:r w:rsidRPr="003C49FA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3E399606" w14:textId="77777777" w:rsidR="00A95A23" w:rsidRPr="003C49FA" w:rsidRDefault="00A95A23" w:rsidP="00E361F1">
            <w:pPr>
              <w:rPr>
                <w:b/>
              </w:rPr>
            </w:pPr>
            <w:r w:rsidRPr="003C49FA">
              <w:rPr>
                <w:b/>
              </w:rPr>
              <w:t>Kiểu</w:t>
            </w:r>
          </w:p>
        </w:tc>
        <w:tc>
          <w:tcPr>
            <w:tcW w:w="1688" w:type="dxa"/>
          </w:tcPr>
          <w:p w14:paraId="423D3F98" w14:textId="77777777" w:rsidR="00A95A23" w:rsidRPr="003C49FA" w:rsidRDefault="00A95A23" w:rsidP="00E361F1">
            <w:pPr>
              <w:rPr>
                <w:b/>
              </w:rPr>
            </w:pPr>
            <w:r w:rsidRPr="003C49FA">
              <w:rPr>
                <w:b/>
              </w:rPr>
              <w:t>Ràng buộc</w:t>
            </w:r>
          </w:p>
        </w:tc>
        <w:tc>
          <w:tcPr>
            <w:tcW w:w="2858" w:type="dxa"/>
          </w:tcPr>
          <w:p w14:paraId="42BD74C6" w14:textId="77777777" w:rsidR="00A95A23" w:rsidRPr="003C49FA" w:rsidRDefault="00A95A23" w:rsidP="00E361F1">
            <w:pPr>
              <w:rPr>
                <w:b/>
              </w:rPr>
            </w:pPr>
            <w:r w:rsidRPr="003C49FA">
              <w:rPr>
                <w:b/>
              </w:rPr>
              <w:t>Ý nghĩa/ghi chú</w:t>
            </w:r>
          </w:p>
        </w:tc>
      </w:tr>
      <w:tr w:rsidR="00A95A23" w:rsidRPr="003C49FA" w14:paraId="73DFAEB0" w14:textId="77777777" w:rsidTr="00E361F1">
        <w:tc>
          <w:tcPr>
            <w:tcW w:w="801" w:type="dxa"/>
          </w:tcPr>
          <w:p w14:paraId="1934EDF5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1E999E9B" w14:textId="4929F255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Mã chuyến bay</w:t>
            </w:r>
          </w:p>
        </w:tc>
        <w:tc>
          <w:tcPr>
            <w:tcW w:w="1688" w:type="dxa"/>
          </w:tcPr>
          <w:p w14:paraId="0666688B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21C553DF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t>Khóa chính</w:t>
            </w:r>
          </w:p>
        </w:tc>
        <w:tc>
          <w:tcPr>
            <w:tcW w:w="2858" w:type="dxa"/>
          </w:tcPr>
          <w:p w14:paraId="2A2F4E68" w14:textId="5ED6234B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Dùng để xác định </w:t>
            </w:r>
            <w:r w:rsidR="00E361F1" w:rsidRPr="003C49FA">
              <w:rPr>
                <w:lang w:val="en-US"/>
              </w:rPr>
              <w:t>chuyến bay duy nhất</w:t>
            </w:r>
          </w:p>
        </w:tc>
      </w:tr>
      <w:tr w:rsidR="00A95A23" w:rsidRPr="003C49FA" w14:paraId="0E0BD583" w14:textId="77777777" w:rsidTr="00E361F1">
        <w:tc>
          <w:tcPr>
            <w:tcW w:w="801" w:type="dxa"/>
          </w:tcPr>
          <w:p w14:paraId="673D9E01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41E3872C" w14:textId="0D928D8B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Hãng hàng không</w:t>
            </w:r>
          </w:p>
        </w:tc>
        <w:tc>
          <w:tcPr>
            <w:tcW w:w="1688" w:type="dxa"/>
          </w:tcPr>
          <w:p w14:paraId="50C571A9" w14:textId="6C8ECD24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41A62F98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1F7CB3D6" w14:textId="3CC496F6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Hãng hàng không đảm trách chuyến bay</w:t>
            </w:r>
            <w:r w:rsidR="00A95A23" w:rsidRPr="003C49FA">
              <w:rPr>
                <w:lang w:val="en-US"/>
              </w:rPr>
              <w:t xml:space="preserve"> </w:t>
            </w:r>
          </w:p>
        </w:tc>
      </w:tr>
      <w:tr w:rsidR="00A95A23" w:rsidRPr="003C49FA" w14:paraId="699F46F5" w14:textId="77777777" w:rsidTr="00E361F1">
        <w:tc>
          <w:tcPr>
            <w:tcW w:w="801" w:type="dxa"/>
          </w:tcPr>
          <w:p w14:paraId="770AC1FA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lastRenderedPageBreak/>
              <w:t>3</w:t>
            </w:r>
          </w:p>
        </w:tc>
        <w:tc>
          <w:tcPr>
            <w:tcW w:w="1833" w:type="dxa"/>
          </w:tcPr>
          <w:p w14:paraId="72C08748" w14:textId="532B05F9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Điểm khởi hành</w:t>
            </w:r>
          </w:p>
        </w:tc>
        <w:tc>
          <w:tcPr>
            <w:tcW w:w="1688" w:type="dxa"/>
          </w:tcPr>
          <w:p w14:paraId="5F12D1E9" w14:textId="1402CC35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700BC21D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0E22D703" w14:textId="6ACFA7D3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Sân bay mà máy bay sẽ cất cánh</w:t>
            </w:r>
            <w:r w:rsidR="00A95A23" w:rsidRPr="003C49FA">
              <w:rPr>
                <w:lang w:val="en-US"/>
              </w:rPr>
              <w:t xml:space="preserve"> </w:t>
            </w:r>
          </w:p>
        </w:tc>
      </w:tr>
      <w:tr w:rsidR="00A95A23" w:rsidRPr="003C49FA" w14:paraId="1BD14A87" w14:textId="77777777" w:rsidTr="00E361F1">
        <w:tc>
          <w:tcPr>
            <w:tcW w:w="801" w:type="dxa"/>
          </w:tcPr>
          <w:p w14:paraId="1E72200A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1B43DCDA" w14:textId="35ECDB75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Điểm đến</w:t>
            </w:r>
          </w:p>
        </w:tc>
        <w:tc>
          <w:tcPr>
            <w:tcW w:w="1688" w:type="dxa"/>
          </w:tcPr>
          <w:p w14:paraId="157C5A09" w14:textId="7EE53F8C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5E96BFA5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5842F581" w14:textId="2E870537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Sân bay mà chuyến bay sẽ hạ cánh</w:t>
            </w:r>
          </w:p>
        </w:tc>
      </w:tr>
      <w:tr w:rsidR="00A95A23" w:rsidRPr="003C49FA" w14:paraId="0E187C0E" w14:textId="77777777" w:rsidTr="00E361F1">
        <w:tc>
          <w:tcPr>
            <w:tcW w:w="801" w:type="dxa"/>
          </w:tcPr>
          <w:p w14:paraId="4724EFC4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6F0EFA0F" w14:textId="248B511F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Số lượng khách</w:t>
            </w:r>
          </w:p>
        </w:tc>
        <w:tc>
          <w:tcPr>
            <w:tcW w:w="1688" w:type="dxa"/>
          </w:tcPr>
          <w:p w14:paraId="2C9BF2B5" w14:textId="401CD89E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in</w:t>
            </w:r>
            <w:r w:rsidR="00C94C16">
              <w:rPr>
                <w:lang w:val="en-US"/>
              </w:rPr>
              <w:t>t</w:t>
            </w:r>
          </w:p>
        </w:tc>
        <w:tc>
          <w:tcPr>
            <w:tcW w:w="1688" w:type="dxa"/>
          </w:tcPr>
          <w:p w14:paraId="75BADAE6" w14:textId="77777777" w:rsidR="00A95A23" w:rsidRPr="003C49FA" w:rsidRDefault="00A95A23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1C6C9EE5" w14:textId="7EDEBBB4" w:rsidR="00A95A23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Số lượng khách có thể tham gia chuyến bay</w:t>
            </w:r>
          </w:p>
        </w:tc>
      </w:tr>
    </w:tbl>
    <w:p w14:paraId="2D0D8590" w14:textId="77777777" w:rsidR="00C94C16" w:rsidRPr="003C49FA" w:rsidRDefault="00C94C16" w:rsidP="003C2F0F">
      <w:pPr>
        <w:pStyle w:val="BodyText"/>
        <w:ind w:left="0"/>
        <w:rPr>
          <w:lang w:val="en-US"/>
        </w:rPr>
      </w:pPr>
    </w:p>
    <w:p w14:paraId="0F30365E" w14:textId="51C5A418" w:rsidR="00E361F1" w:rsidRPr="003C49FA" w:rsidRDefault="00E361F1" w:rsidP="003C49FA">
      <w:pPr>
        <w:pStyle w:val="Heading2"/>
        <w:rPr>
          <w:rFonts w:ascii="Times New Roman" w:hAnsi="Times New Roman"/>
          <w:lang w:val="en-US"/>
        </w:rPr>
      </w:pPr>
      <w:bookmarkStart w:id="18" w:name="_Toc8919199"/>
      <w:bookmarkStart w:id="19" w:name="_Toc9004634"/>
      <w:r w:rsidRPr="003C49FA">
        <w:rPr>
          <w:rFonts w:ascii="Times New Roman" w:hAnsi="Times New Roman"/>
          <w:lang w:val="en-US"/>
        </w:rPr>
        <w:t xml:space="preserve">Bảng </w:t>
      </w:r>
      <w:r w:rsidR="00B55906">
        <w:rPr>
          <w:rFonts w:ascii="Times New Roman" w:hAnsi="Times New Roman"/>
          <w:lang w:val="en-US"/>
        </w:rPr>
        <w:t>vé</w:t>
      </w:r>
      <w:bookmarkEnd w:id="18"/>
      <w:bookmarkEnd w:id="19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E361F1" w:rsidRPr="003C49FA" w14:paraId="497B5D1B" w14:textId="77777777" w:rsidTr="00E361F1">
        <w:tc>
          <w:tcPr>
            <w:tcW w:w="801" w:type="dxa"/>
          </w:tcPr>
          <w:p w14:paraId="766753D2" w14:textId="77777777" w:rsidR="00E361F1" w:rsidRPr="003C49FA" w:rsidRDefault="00E361F1" w:rsidP="00E361F1">
            <w:pPr>
              <w:rPr>
                <w:b/>
              </w:rPr>
            </w:pPr>
            <w:r w:rsidRPr="003C49FA">
              <w:rPr>
                <w:b/>
              </w:rPr>
              <w:t>STT</w:t>
            </w:r>
          </w:p>
        </w:tc>
        <w:tc>
          <w:tcPr>
            <w:tcW w:w="1833" w:type="dxa"/>
          </w:tcPr>
          <w:p w14:paraId="75078736" w14:textId="77777777" w:rsidR="00E361F1" w:rsidRPr="003C49FA" w:rsidRDefault="00E361F1" w:rsidP="00E361F1">
            <w:pPr>
              <w:rPr>
                <w:b/>
              </w:rPr>
            </w:pPr>
            <w:r w:rsidRPr="003C49FA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3CDB206C" w14:textId="77777777" w:rsidR="00E361F1" w:rsidRPr="003C49FA" w:rsidRDefault="00E361F1" w:rsidP="00E361F1">
            <w:pPr>
              <w:rPr>
                <w:b/>
              </w:rPr>
            </w:pPr>
            <w:r w:rsidRPr="003C49FA">
              <w:rPr>
                <w:b/>
              </w:rPr>
              <w:t>Kiểu</w:t>
            </w:r>
          </w:p>
        </w:tc>
        <w:tc>
          <w:tcPr>
            <w:tcW w:w="1688" w:type="dxa"/>
          </w:tcPr>
          <w:p w14:paraId="3D77A82D" w14:textId="77777777" w:rsidR="00E361F1" w:rsidRPr="003C49FA" w:rsidRDefault="00E361F1" w:rsidP="00E361F1">
            <w:pPr>
              <w:rPr>
                <w:b/>
              </w:rPr>
            </w:pPr>
            <w:r w:rsidRPr="003C49FA">
              <w:rPr>
                <w:b/>
              </w:rPr>
              <w:t>Ràng buộc</w:t>
            </w:r>
          </w:p>
        </w:tc>
        <w:tc>
          <w:tcPr>
            <w:tcW w:w="2858" w:type="dxa"/>
          </w:tcPr>
          <w:p w14:paraId="327B9121" w14:textId="77777777" w:rsidR="00E361F1" w:rsidRPr="003C49FA" w:rsidRDefault="00E361F1" w:rsidP="00E361F1">
            <w:pPr>
              <w:rPr>
                <w:b/>
              </w:rPr>
            </w:pPr>
            <w:r w:rsidRPr="003C49FA">
              <w:rPr>
                <w:b/>
              </w:rPr>
              <w:t>Ý nghĩa/ghi chú</w:t>
            </w:r>
          </w:p>
        </w:tc>
      </w:tr>
      <w:tr w:rsidR="00B55906" w:rsidRPr="003C49FA" w14:paraId="583EF52A" w14:textId="77777777" w:rsidTr="0062252D">
        <w:tc>
          <w:tcPr>
            <w:tcW w:w="801" w:type="dxa"/>
          </w:tcPr>
          <w:p w14:paraId="5C097323" w14:textId="5A30E377" w:rsidR="00B55906" w:rsidRPr="003C49FA" w:rsidRDefault="00B55906" w:rsidP="006225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7192F0EF" w14:textId="77777777" w:rsidR="00B55906" w:rsidRPr="003C49FA" w:rsidRDefault="00B55906" w:rsidP="006225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vé</w:t>
            </w:r>
          </w:p>
        </w:tc>
        <w:tc>
          <w:tcPr>
            <w:tcW w:w="1688" w:type="dxa"/>
          </w:tcPr>
          <w:p w14:paraId="2D31FE41" w14:textId="77777777" w:rsidR="00B55906" w:rsidRPr="003C49FA" w:rsidRDefault="00B55906" w:rsidP="006225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14:paraId="71F3E026" w14:textId="77777777" w:rsidR="00B55906" w:rsidRPr="00B55906" w:rsidRDefault="00B55906" w:rsidP="006225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33EAF828" w14:textId="01ECF93F" w:rsidR="00B55906" w:rsidRPr="003C49FA" w:rsidRDefault="00B55906" w:rsidP="006225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Dùng để xác định vé duy nhất</w:t>
            </w:r>
          </w:p>
        </w:tc>
      </w:tr>
      <w:tr w:rsidR="00E361F1" w:rsidRPr="003C49FA" w14:paraId="7D373BAB" w14:textId="77777777" w:rsidTr="00E361F1">
        <w:tc>
          <w:tcPr>
            <w:tcW w:w="801" w:type="dxa"/>
          </w:tcPr>
          <w:p w14:paraId="1CAF9E8A" w14:textId="4A02B3E0" w:rsidR="00E361F1" w:rsidRPr="003C49FA" w:rsidRDefault="00B55906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1861E3C9" w14:textId="7E8A5051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Mã </w:t>
            </w:r>
            <w:r w:rsidR="00C94C16">
              <w:rPr>
                <w:lang w:val="en-US"/>
              </w:rPr>
              <w:t>lịch</w:t>
            </w:r>
            <w:r w:rsidRPr="003C49FA">
              <w:rPr>
                <w:lang w:val="en-US"/>
              </w:rPr>
              <w:t xml:space="preserve"> bay</w:t>
            </w:r>
          </w:p>
        </w:tc>
        <w:tc>
          <w:tcPr>
            <w:tcW w:w="1688" w:type="dxa"/>
          </w:tcPr>
          <w:p w14:paraId="7E6C4CB7" w14:textId="77777777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1BC7F940" w14:textId="4313D107" w:rsidR="00E361F1" w:rsidRPr="003C49FA" w:rsidRDefault="00292A0D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61B1CDF6" w14:textId="266B48D9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Dùng để xác định </w:t>
            </w:r>
            <w:r w:rsidR="00C94C16">
              <w:rPr>
                <w:lang w:val="en-US"/>
              </w:rPr>
              <w:t>lịch bay có giá vé</w:t>
            </w:r>
          </w:p>
        </w:tc>
      </w:tr>
      <w:tr w:rsidR="00E361F1" w:rsidRPr="003C49FA" w14:paraId="1AF27C6D" w14:textId="77777777" w:rsidTr="00E361F1">
        <w:tc>
          <w:tcPr>
            <w:tcW w:w="801" w:type="dxa"/>
          </w:tcPr>
          <w:p w14:paraId="4AF8FF23" w14:textId="0641B7D8" w:rsidR="00E361F1" w:rsidRPr="003C49FA" w:rsidRDefault="00B55906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4D60D0D5" w14:textId="3075BEC0" w:rsidR="00E361F1" w:rsidRPr="003C49FA" w:rsidRDefault="00C94C16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</w:t>
            </w:r>
            <w:r w:rsidR="00E361F1" w:rsidRPr="003C49FA">
              <w:rPr>
                <w:lang w:val="en-US"/>
              </w:rPr>
              <w:t>ạng vé</w:t>
            </w:r>
          </w:p>
        </w:tc>
        <w:tc>
          <w:tcPr>
            <w:tcW w:w="1688" w:type="dxa"/>
          </w:tcPr>
          <w:p w14:paraId="16386388" w14:textId="77777777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0C4F1E51" w14:textId="715EEDAC" w:rsidR="00E361F1" w:rsidRPr="003C49FA" w:rsidRDefault="00E361F1" w:rsidP="00E361F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524ACEF5" w14:textId="3577FDF7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Hạng vé mà khách hàng đã đặt chỗ bao gồm: vé hạng </w:t>
            </w:r>
            <w:proofErr w:type="gramStart"/>
            <w:r w:rsidRPr="003C49FA">
              <w:rPr>
                <w:lang w:val="en-US"/>
              </w:rPr>
              <w:t>nhất,  vé</w:t>
            </w:r>
            <w:proofErr w:type="gramEnd"/>
            <w:r w:rsidRPr="003C49FA">
              <w:rPr>
                <w:lang w:val="en-US"/>
              </w:rPr>
              <w:t xml:space="preserve"> thương gia, vé phổ thông đặc biệt, vé phổ thông</w:t>
            </w:r>
          </w:p>
        </w:tc>
      </w:tr>
    </w:tbl>
    <w:p w14:paraId="407E7573" w14:textId="0643249B" w:rsidR="00E361F1" w:rsidRDefault="00E361F1" w:rsidP="003C2F0F">
      <w:pPr>
        <w:pStyle w:val="BodyText"/>
        <w:ind w:left="0"/>
        <w:rPr>
          <w:lang w:val="en-US"/>
        </w:rPr>
      </w:pPr>
    </w:p>
    <w:p w14:paraId="58DFFBDD" w14:textId="6C23E1C0" w:rsidR="00B55906" w:rsidRPr="007E6BF9" w:rsidRDefault="00B55906" w:rsidP="007E6BF9">
      <w:pPr>
        <w:pStyle w:val="Heading2"/>
        <w:rPr>
          <w:rFonts w:ascii="Times New Roman" w:hAnsi="Times New Roman"/>
          <w:lang w:val="en-US"/>
        </w:rPr>
      </w:pPr>
      <w:bookmarkStart w:id="20" w:name="_Toc9004635"/>
      <w:r w:rsidRPr="007E6BF9">
        <w:rPr>
          <w:rFonts w:ascii="Times New Roman" w:hAnsi="Times New Roman"/>
          <w:lang w:val="en-US"/>
        </w:rPr>
        <w:t>Bảng hạng vé</w:t>
      </w:r>
      <w:bookmarkEnd w:id="20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B55906" w:rsidRPr="003C49FA" w14:paraId="13FC09E2" w14:textId="77777777" w:rsidTr="00081758">
        <w:tc>
          <w:tcPr>
            <w:tcW w:w="801" w:type="dxa"/>
          </w:tcPr>
          <w:p w14:paraId="6C2C744A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STT</w:t>
            </w:r>
          </w:p>
        </w:tc>
        <w:tc>
          <w:tcPr>
            <w:tcW w:w="1833" w:type="dxa"/>
          </w:tcPr>
          <w:p w14:paraId="00762270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4F13D75D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Kiểu</w:t>
            </w:r>
          </w:p>
        </w:tc>
        <w:tc>
          <w:tcPr>
            <w:tcW w:w="1688" w:type="dxa"/>
          </w:tcPr>
          <w:p w14:paraId="4739D8DD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Ràng buộc</w:t>
            </w:r>
          </w:p>
        </w:tc>
        <w:tc>
          <w:tcPr>
            <w:tcW w:w="2858" w:type="dxa"/>
          </w:tcPr>
          <w:p w14:paraId="11415F91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Ý nghĩa/ghi chú</w:t>
            </w:r>
          </w:p>
        </w:tc>
      </w:tr>
      <w:tr w:rsidR="00B55906" w:rsidRPr="003C49FA" w14:paraId="595FF806" w14:textId="77777777" w:rsidTr="00081758">
        <w:tc>
          <w:tcPr>
            <w:tcW w:w="801" w:type="dxa"/>
          </w:tcPr>
          <w:p w14:paraId="4713CC2A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5D8C2F6A" w14:textId="4E6E456B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hạng vé</w:t>
            </w:r>
          </w:p>
        </w:tc>
        <w:tc>
          <w:tcPr>
            <w:tcW w:w="1688" w:type="dxa"/>
          </w:tcPr>
          <w:p w14:paraId="6603CC46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14:paraId="3AC0804F" w14:textId="77777777" w:rsidR="00B55906" w:rsidRPr="00B55906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0607193D" w14:textId="4A3C2F8A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Dùng để xác định hạng vé duy nhất</w:t>
            </w:r>
          </w:p>
        </w:tc>
      </w:tr>
      <w:tr w:rsidR="00B55906" w:rsidRPr="003C49FA" w14:paraId="3F76ABA4" w14:textId="77777777" w:rsidTr="00081758">
        <w:tc>
          <w:tcPr>
            <w:tcW w:w="801" w:type="dxa"/>
          </w:tcPr>
          <w:p w14:paraId="51BAE73A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0A458F3D" w14:textId="40F10A34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chuyến bay</w:t>
            </w:r>
          </w:p>
        </w:tc>
        <w:tc>
          <w:tcPr>
            <w:tcW w:w="1688" w:type="dxa"/>
          </w:tcPr>
          <w:p w14:paraId="2994D19B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4D39F4DC" w14:textId="31F6B163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  <w:r w:rsidR="00292A0D">
              <w:rPr>
                <w:lang w:val="en-US"/>
              </w:rPr>
              <w:t>, khóa ngoại</w:t>
            </w:r>
          </w:p>
        </w:tc>
        <w:tc>
          <w:tcPr>
            <w:tcW w:w="2858" w:type="dxa"/>
          </w:tcPr>
          <w:p w14:paraId="437375B0" w14:textId="78CE6585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Dùng để xác định </w:t>
            </w:r>
            <w:r>
              <w:rPr>
                <w:lang w:val="en-US"/>
              </w:rPr>
              <w:t>chuyến bay</w:t>
            </w:r>
          </w:p>
        </w:tc>
      </w:tr>
      <w:tr w:rsidR="00B55906" w:rsidRPr="003C49FA" w14:paraId="553061F1" w14:textId="77777777" w:rsidTr="00081758">
        <w:tc>
          <w:tcPr>
            <w:tcW w:w="801" w:type="dxa"/>
          </w:tcPr>
          <w:p w14:paraId="46A39017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0BDB9036" w14:textId="7F99953E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chỗ</w:t>
            </w:r>
          </w:p>
        </w:tc>
        <w:tc>
          <w:tcPr>
            <w:tcW w:w="1688" w:type="dxa"/>
          </w:tcPr>
          <w:p w14:paraId="01381088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5EDEEBA0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29023823" w14:textId="72B00D35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chỗ của chuyến bay (phân loại theo hạng vé)</w:t>
            </w:r>
          </w:p>
        </w:tc>
      </w:tr>
      <w:tr w:rsidR="00B55906" w:rsidRPr="003C49FA" w14:paraId="37ECC8DA" w14:textId="77777777" w:rsidTr="00081758">
        <w:tc>
          <w:tcPr>
            <w:tcW w:w="801" w:type="dxa"/>
          </w:tcPr>
          <w:p w14:paraId="57ACFFAD" w14:textId="11E22159" w:rsidR="00B55906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22D96891" w14:textId="2C351192" w:rsidR="00B55906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vé</w:t>
            </w:r>
          </w:p>
        </w:tc>
        <w:tc>
          <w:tcPr>
            <w:tcW w:w="1688" w:type="dxa"/>
          </w:tcPr>
          <w:p w14:paraId="098D388E" w14:textId="4CEDAA6C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14:paraId="09BF43B4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09951900" w14:textId="464E48F4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vé tương ứng với hạng vé của chuyến bay</w:t>
            </w:r>
          </w:p>
        </w:tc>
      </w:tr>
    </w:tbl>
    <w:p w14:paraId="3798862D" w14:textId="77777777" w:rsidR="00B55906" w:rsidRPr="003C49FA" w:rsidRDefault="00B55906" w:rsidP="003C2F0F">
      <w:pPr>
        <w:pStyle w:val="BodyText"/>
        <w:ind w:left="0"/>
        <w:rPr>
          <w:lang w:val="en-US"/>
        </w:rPr>
      </w:pPr>
    </w:p>
    <w:p w14:paraId="45709A49" w14:textId="6C8A907F" w:rsidR="00E361F1" w:rsidRPr="003C49FA" w:rsidRDefault="00E361F1" w:rsidP="003C49FA">
      <w:pPr>
        <w:pStyle w:val="Heading2"/>
        <w:rPr>
          <w:rFonts w:ascii="Times New Roman" w:hAnsi="Times New Roman"/>
          <w:lang w:val="en-US"/>
        </w:rPr>
      </w:pPr>
      <w:bookmarkStart w:id="21" w:name="_Toc8919200"/>
      <w:bookmarkStart w:id="22" w:name="_Toc9004636"/>
      <w:r w:rsidRPr="003C49FA">
        <w:rPr>
          <w:rFonts w:ascii="Times New Roman" w:hAnsi="Times New Roman"/>
          <w:lang w:val="en-US"/>
        </w:rPr>
        <w:t xml:space="preserve">Bảng </w:t>
      </w:r>
      <w:r w:rsidR="003C49FA" w:rsidRPr="003C49FA">
        <w:rPr>
          <w:rFonts w:ascii="Times New Roman" w:hAnsi="Times New Roman"/>
          <w:lang w:val="en-US"/>
        </w:rPr>
        <w:t>l</w:t>
      </w:r>
      <w:r w:rsidRPr="003C49FA">
        <w:rPr>
          <w:rFonts w:ascii="Times New Roman" w:hAnsi="Times New Roman"/>
          <w:lang w:val="en-US"/>
        </w:rPr>
        <w:t>ịch làm việc</w:t>
      </w:r>
      <w:bookmarkEnd w:id="21"/>
      <w:bookmarkEnd w:id="22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E361F1" w:rsidRPr="003C49FA" w14:paraId="501CF304" w14:textId="77777777" w:rsidTr="00E361F1">
        <w:tc>
          <w:tcPr>
            <w:tcW w:w="801" w:type="dxa"/>
          </w:tcPr>
          <w:p w14:paraId="31C37CDE" w14:textId="77777777" w:rsidR="00E361F1" w:rsidRPr="003C49FA" w:rsidRDefault="00E361F1" w:rsidP="00E361F1">
            <w:pPr>
              <w:rPr>
                <w:b/>
              </w:rPr>
            </w:pPr>
            <w:r w:rsidRPr="003C49FA">
              <w:rPr>
                <w:b/>
              </w:rPr>
              <w:t>STT</w:t>
            </w:r>
          </w:p>
        </w:tc>
        <w:tc>
          <w:tcPr>
            <w:tcW w:w="1833" w:type="dxa"/>
          </w:tcPr>
          <w:p w14:paraId="339A0FBD" w14:textId="77777777" w:rsidR="00E361F1" w:rsidRPr="003C49FA" w:rsidRDefault="00E361F1" w:rsidP="00E361F1">
            <w:pPr>
              <w:rPr>
                <w:b/>
              </w:rPr>
            </w:pPr>
            <w:r w:rsidRPr="003C49FA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385A9D41" w14:textId="77777777" w:rsidR="00E361F1" w:rsidRPr="003C49FA" w:rsidRDefault="00E361F1" w:rsidP="00E361F1">
            <w:pPr>
              <w:rPr>
                <w:b/>
              </w:rPr>
            </w:pPr>
            <w:r w:rsidRPr="003C49FA">
              <w:rPr>
                <w:b/>
              </w:rPr>
              <w:t>Kiểu</w:t>
            </w:r>
          </w:p>
        </w:tc>
        <w:tc>
          <w:tcPr>
            <w:tcW w:w="1688" w:type="dxa"/>
          </w:tcPr>
          <w:p w14:paraId="074F870E" w14:textId="77777777" w:rsidR="00E361F1" w:rsidRPr="003C49FA" w:rsidRDefault="00E361F1" w:rsidP="00E361F1">
            <w:pPr>
              <w:rPr>
                <w:b/>
              </w:rPr>
            </w:pPr>
            <w:r w:rsidRPr="003C49FA">
              <w:rPr>
                <w:b/>
              </w:rPr>
              <w:t>Ràng buộc</w:t>
            </w:r>
          </w:p>
        </w:tc>
        <w:tc>
          <w:tcPr>
            <w:tcW w:w="2858" w:type="dxa"/>
          </w:tcPr>
          <w:p w14:paraId="10FCDFA8" w14:textId="77777777" w:rsidR="00E361F1" w:rsidRPr="003C49FA" w:rsidRDefault="00E361F1" w:rsidP="00E361F1">
            <w:pPr>
              <w:rPr>
                <w:b/>
              </w:rPr>
            </w:pPr>
            <w:r w:rsidRPr="003C49FA">
              <w:rPr>
                <w:b/>
              </w:rPr>
              <w:t>Ý nghĩa/ghi chú</w:t>
            </w:r>
          </w:p>
        </w:tc>
      </w:tr>
      <w:tr w:rsidR="00E361F1" w:rsidRPr="003C49FA" w14:paraId="60253D78" w14:textId="77777777" w:rsidTr="00E361F1">
        <w:tc>
          <w:tcPr>
            <w:tcW w:w="801" w:type="dxa"/>
          </w:tcPr>
          <w:p w14:paraId="01A3C922" w14:textId="77777777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0367C751" w14:textId="365A692D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Mã nhân viên</w:t>
            </w:r>
          </w:p>
        </w:tc>
        <w:tc>
          <w:tcPr>
            <w:tcW w:w="1688" w:type="dxa"/>
          </w:tcPr>
          <w:p w14:paraId="3F56171D" w14:textId="77777777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64C18AB5" w14:textId="1CB704D9" w:rsidR="00E361F1" w:rsidRPr="00292A0D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t>Khóa chính</w:t>
            </w:r>
            <w:r w:rsidR="00292A0D">
              <w:rPr>
                <w:lang w:val="en-US"/>
              </w:rPr>
              <w:t>, khóa ngoại</w:t>
            </w:r>
          </w:p>
        </w:tc>
        <w:tc>
          <w:tcPr>
            <w:tcW w:w="2858" w:type="dxa"/>
          </w:tcPr>
          <w:p w14:paraId="6FF3342B" w14:textId="5AEA1DB2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Dùng để xác định nhân viên duy nhất</w:t>
            </w:r>
          </w:p>
        </w:tc>
      </w:tr>
      <w:tr w:rsidR="00E361F1" w:rsidRPr="003C49FA" w14:paraId="6F476D76" w14:textId="77777777" w:rsidTr="00E361F1">
        <w:tc>
          <w:tcPr>
            <w:tcW w:w="801" w:type="dxa"/>
          </w:tcPr>
          <w:p w14:paraId="0FB41B82" w14:textId="77777777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0B9007D2" w14:textId="48AAFBFD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Ca</w:t>
            </w:r>
          </w:p>
        </w:tc>
        <w:tc>
          <w:tcPr>
            <w:tcW w:w="1688" w:type="dxa"/>
          </w:tcPr>
          <w:p w14:paraId="2F88C29B" w14:textId="31988E16" w:rsidR="00E361F1" w:rsidRPr="003C49FA" w:rsidRDefault="00042BCE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14:paraId="2C9E7A71" w14:textId="2C2D32F9" w:rsidR="00E361F1" w:rsidRPr="003C49FA" w:rsidRDefault="00E361F1" w:rsidP="00E361F1">
            <w:pPr>
              <w:pStyle w:val="BodyText"/>
              <w:spacing w:after="0" w:line="240" w:lineRule="auto"/>
              <w:ind w:left="0"/>
            </w:pPr>
            <w:r w:rsidRPr="003C49FA">
              <w:t>Khóa chính</w:t>
            </w:r>
          </w:p>
        </w:tc>
        <w:tc>
          <w:tcPr>
            <w:tcW w:w="2858" w:type="dxa"/>
          </w:tcPr>
          <w:p w14:paraId="56CC1B7D" w14:textId="5FF922F0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Ca làm việc trong ngày, gồm </w:t>
            </w:r>
            <w:r w:rsidR="00042BCE" w:rsidRPr="003C49FA">
              <w:rPr>
                <w:lang w:val="en-US"/>
              </w:rPr>
              <w:t>3</w:t>
            </w:r>
            <w:r w:rsidRPr="003C49FA">
              <w:rPr>
                <w:lang w:val="en-US"/>
              </w:rPr>
              <w:t xml:space="preserve"> ca</w:t>
            </w:r>
            <w:r w:rsidR="00042BCE" w:rsidRPr="003C49FA">
              <w:rPr>
                <w:lang w:val="en-US"/>
              </w:rPr>
              <w:t xml:space="preserve"> (được đánh số 1, 2, 3 theo thứ tự)</w:t>
            </w:r>
            <w:r w:rsidRPr="003C49FA">
              <w:rPr>
                <w:lang w:val="en-US"/>
              </w:rPr>
              <w:t>: từ</w:t>
            </w:r>
            <w:r w:rsidR="00042BCE" w:rsidRPr="003C49FA">
              <w:rPr>
                <w:lang w:val="en-US"/>
              </w:rPr>
              <w:t xml:space="preserve"> 6h-14h, 14h-22h, 22h-6h sáng hôm sau</w:t>
            </w:r>
            <w:r w:rsidRPr="003C49FA">
              <w:rPr>
                <w:lang w:val="en-US"/>
              </w:rPr>
              <w:t xml:space="preserve"> </w:t>
            </w:r>
          </w:p>
        </w:tc>
      </w:tr>
      <w:tr w:rsidR="00E361F1" w:rsidRPr="003C49FA" w14:paraId="4A1BDCCF" w14:textId="77777777" w:rsidTr="00E361F1">
        <w:tc>
          <w:tcPr>
            <w:tcW w:w="801" w:type="dxa"/>
          </w:tcPr>
          <w:p w14:paraId="223F4D04" w14:textId="77777777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717A63BF" w14:textId="365503ED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Ngày</w:t>
            </w:r>
          </w:p>
        </w:tc>
        <w:tc>
          <w:tcPr>
            <w:tcW w:w="1688" w:type="dxa"/>
          </w:tcPr>
          <w:p w14:paraId="7F5199A8" w14:textId="66D42B02" w:rsidR="00E361F1" w:rsidRPr="003C49FA" w:rsidRDefault="00E361F1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date</w:t>
            </w:r>
          </w:p>
        </w:tc>
        <w:tc>
          <w:tcPr>
            <w:tcW w:w="1688" w:type="dxa"/>
          </w:tcPr>
          <w:p w14:paraId="7880CB39" w14:textId="4798C25E" w:rsidR="00E361F1" w:rsidRPr="00292A0D" w:rsidRDefault="00292A0D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00013A07" w14:textId="62238144" w:rsidR="00E361F1" w:rsidRPr="003C49FA" w:rsidRDefault="00042BCE" w:rsidP="00E361F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Ngày làm việc của nhân viên</w:t>
            </w:r>
          </w:p>
        </w:tc>
      </w:tr>
    </w:tbl>
    <w:p w14:paraId="375F61D4" w14:textId="77777777" w:rsidR="00042BCE" w:rsidRPr="003C49FA" w:rsidRDefault="00042BCE" w:rsidP="00042BCE">
      <w:pPr>
        <w:pStyle w:val="BodyText"/>
        <w:ind w:left="0"/>
        <w:rPr>
          <w:lang w:val="en-US"/>
        </w:rPr>
      </w:pPr>
    </w:p>
    <w:p w14:paraId="33A264E6" w14:textId="7EAB85E6" w:rsidR="00042BCE" w:rsidRPr="003C49FA" w:rsidRDefault="00042BCE" w:rsidP="003C49FA">
      <w:pPr>
        <w:pStyle w:val="Heading2"/>
        <w:rPr>
          <w:rFonts w:ascii="Times New Roman" w:hAnsi="Times New Roman"/>
          <w:lang w:val="en-US"/>
        </w:rPr>
      </w:pPr>
      <w:bookmarkStart w:id="23" w:name="_Toc8919201"/>
      <w:bookmarkStart w:id="24" w:name="_Toc9004637"/>
      <w:r w:rsidRPr="003C49FA">
        <w:rPr>
          <w:rFonts w:ascii="Times New Roman" w:hAnsi="Times New Roman"/>
          <w:lang w:val="en-US"/>
        </w:rPr>
        <w:t>Bảng nhân viên</w:t>
      </w:r>
      <w:bookmarkEnd w:id="23"/>
      <w:bookmarkEnd w:id="2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042BCE" w:rsidRPr="003C49FA" w14:paraId="15E16E0D" w14:textId="77777777" w:rsidTr="003C49FA">
        <w:trPr>
          <w:tblHeader/>
        </w:trPr>
        <w:tc>
          <w:tcPr>
            <w:tcW w:w="801" w:type="dxa"/>
          </w:tcPr>
          <w:p w14:paraId="3FF4B489" w14:textId="77777777" w:rsidR="00042BCE" w:rsidRPr="003C49FA" w:rsidRDefault="00042BCE" w:rsidP="00404C55">
            <w:pPr>
              <w:rPr>
                <w:b/>
              </w:rPr>
            </w:pPr>
            <w:r w:rsidRPr="003C49FA">
              <w:rPr>
                <w:b/>
              </w:rPr>
              <w:t>STT</w:t>
            </w:r>
          </w:p>
        </w:tc>
        <w:tc>
          <w:tcPr>
            <w:tcW w:w="1833" w:type="dxa"/>
          </w:tcPr>
          <w:p w14:paraId="29BEAFE2" w14:textId="77777777" w:rsidR="00042BCE" w:rsidRPr="003C49FA" w:rsidRDefault="00042BCE" w:rsidP="00404C55">
            <w:pPr>
              <w:rPr>
                <w:b/>
              </w:rPr>
            </w:pPr>
            <w:r w:rsidRPr="003C49FA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136E28DA" w14:textId="77777777" w:rsidR="00042BCE" w:rsidRPr="003C49FA" w:rsidRDefault="00042BCE" w:rsidP="00404C55">
            <w:pPr>
              <w:rPr>
                <w:b/>
              </w:rPr>
            </w:pPr>
            <w:r w:rsidRPr="003C49FA">
              <w:rPr>
                <w:b/>
              </w:rPr>
              <w:t>Kiểu</w:t>
            </w:r>
          </w:p>
        </w:tc>
        <w:tc>
          <w:tcPr>
            <w:tcW w:w="1688" w:type="dxa"/>
          </w:tcPr>
          <w:p w14:paraId="0421EC12" w14:textId="77777777" w:rsidR="00042BCE" w:rsidRPr="003C49FA" w:rsidRDefault="00042BCE" w:rsidP="00404C55">
            <w:pPr>
              <w:rPr>
                <w:b/>
              </w:rPr>
            </w:pPr>
            <w:r w:rsidRPr="003C49FA">
              <w:rPr>
                <w:b/>
              </w:rPr>
              <w:t>Ràng buộc</w:t>
            </w:r>
          </w:p>
        </w:tc>
        <w:tc>
          <w:tcPr>
            <w:tcW w:w="2858" w:type="dxa"/>
          </w:tcPr>
          <w:p w14:paraId="246A1CD9" w14:textId="77777777" w:rsidR="00042BCE" w:rsidRPr="003C49FA" w:rsidRDefault="00042BCE" w:rsidP="00404C55">
            <w:pPr>
              <w:rPr>
                <w:b/>
              </w:rPr>
            </w:pPr>
            <w:r w:rsidRPr="003C49FA">
              <w:rPr>
                <w:b/>
              </w:rPr>
              <w:t>Ý nghĩa/ghi chú</w:t>
            </w:r>
          </w:p>
        </w:tc>
      </w:tr>
      <w:tr w:rsidR="00042BCE" w:rsidRPr="003C49FA" w14:paraId="01EA980B" w14:textId="77777777" w:rsidTr="003C49FA">
        <w:trPr>
          <w:tblHeader/>
        </w:trPr>
        <w:tc>
          <w:tcPr>
            <w:tcW w:w="801" w:type="dxa"/>
          </w:tcPr>
          <w:p w14:paraId="0447AB90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lastRenderedPageBreak/>
              <w:t>1</w:t>
            </w:r>
          </w:p>
        </w:tc>
        <w:tc>
          <w:tcPr>
            <w:tcW w:w="1833" w:type="dxa"/>
          </w:tcPr>
          <w:p w14:paraId="4C8D67B0" w14:textId="12DEF08E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Mã nhân viên</w:t>
            </w:r>
          </w:p>
        </w:tc>
        <w:tc>
          <w:tcPr>
            <w:tcW w:w="1688" w:type="dxa"/>
          </w:tcPr>
          <w:p w14:paraId="67CFA380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23C05A2A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t>Khóa chính</w:t>
            </w:r>
          </w:p>
        </w:tc>
        <w:tc>
          <w:tcPr>
            <w:tcW w:w="2858" w:type="dxa"/>
          </w:tcPr>
          <w:p w14:paraId="254FCFFB" w14:textId="1D555D7D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Dùng để xác định </w:t>
            </w:r>
            <w:r w:rsidR="00862B31" w:rsidRPr="003C49FA">
              <w:rPr>
                <w:lang w:val="en-US"/>
              </w:rPr>
              <w:t>nhân</w:t>
            </w:r>
            <w:r w:rsidRPr="003C49FA">
              <w:rPr>
                <w:lang w:val="en-US"/>
              </w:rPr>
              <w:t xml:space="preserve"> </w:t>
            </w:r>
            <w:r w:rsidR="00862B31" w:rsidRPr="003C49FA">
              <w:rPr>
                <w:lang w:val="en-US"/>
              </w:rPr>
              <w:t xml:space="preserve">viên </w:t>
            </w:r>
            <w:r w:rsidRPr="003C49FA">
              <w:rPr>
                <w:lang w:val="en-US"/>
              </w:rPr>
              <w:t>duy nhất</w:t>
            </w:r>
            <w:r w:rsidR="00862B31" w:rsidRPr="003C49FA">
              <w:rPr>
                <w:lang w:val="en-US"/>
              </w:rPr>
              <w:t xml:space="preserve"> và đăng nhập vào hệ thốn</w:t>
            </w:r>
            <w:r w:rsidR="00B55906">
              <w:rPr>
                <w:lang w:val="en-US"/>
              </w:rPr>
              <w:t>g</w:t>
            </w:r>
          </w:p>
        </w:tc>
      </w:tr>
      <w:tr w:rsidR="00042BCE" w:rsidRPr="003C49FA" w14:paraId="79D822A2" w14:textId="77777777" w:rsidTr="003C49FA">
        <w:trPr>
          <w:tblHeader/>
        </w:trPr>
        <w:tc>
          <w:tcPr>
            <w:tcW w:w="801" w:type="dxa"/>
          </w:tcPr>
          <w:p w14:paraId="1FD798E4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2D1133D4" w14:textId="51BB7D3E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Họ tên</w:t>
            </w:r>
          </w:p>
        </w:tc>
        <w:tc>
          <w:tcPr>
            <w:tcW w:w="1688" w:type="dxa"/>
          </w:tcPr>
          <w:p w14:paraId="07FE240F" w14:textId="490121E0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  <w:p w14:paraId="3BBA1756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688" w:type="dxa"/>
          </w:tcPr>
          <w:p w14:paraId="6D1E0772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34108C03" w14:textId="6515E373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Họ tên nhân viên </w:t>
            </w:r>
          </w:p>
        </w:tc>
      </w:tr>
      <w:tr w:rsidR="00042BCE" w:rsidRPr="003C49FA" w14:paraId="4C955974" w14:textId="77777777" w:rsidTr="003C49FA">
        <w:trPr>
          <w:tblHeader/>
        </w:trPr>
        <w:tc>
          <w:tcPr>
            <w:tcW w:w="801" w:type="dxa"/>
          </w:tcPr>
          <w:p w14:paraId="73B58EFE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173BA714" w14:textId="7E7BFE14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Mật khẩu</w:t>
            </w:r>
          </w:p>
        </w:tc>
        <w:tc>
          <w:tcPr>
            <w:tcW w:w="1688" w:type="dxa"/>
          </w:tcPr>
          <w:p w14:paraId="66856708" w14:textId="54627549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26CE83A9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5B9DB77F" w14:textId="2140F0C0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Mật khẩu dùng để </w:t>
            </w:r>
            <w:r w:rsidR="00862B31" w:rsidRPr="003C49FA">
              <w:rPr>
                <w:lang w:val="en-US"/>
              </w:rPr>
              <w:t>đăng nhập vào hệ thống</w:t>
            </w:r>
          </w:p>
        </w:tc>
      </w:tr>
      <w:tr w:rsidR="00042BCE" w:rsidRPr="003C49FA" w14:paraId="6F06F566" w14:textId="77777777" w:rsidTr="003C49FA">
        <w:trPr>
          <w:tblHeader/>
        </w:trPr>
        <w:tc>
          <w:tcPr>
            <w:tcW w:w="801" w:type="dxa"/>
          </w:tcPr>
          <w:p w14:paraId="18959A93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3E57AE4D" w14:textId="54238526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Tình trạng</w:t>
            </w:r>
          </w:p>
        </w:tc>
        <w:tc>
          <w:tcPr>
            <w:tcW w:w="1688" w:type="dxa"/>
          </w:tcPr>
          <w:p w14:paraId="44C6A2F4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13664276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551057D9" w14:textId="4877AC14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Dùng để xác </w:t>
            </w:r>
            <w:r w:rsidR="00862B31" w:rsidRPr="003C49FA">
              <w:rPr>
                <w:lang w:val="en-US"/>
              </w:rPr>
              <w:t>định tình trạng nhân viên, bao gồm: đang làm việc, đang xin nghỉ, đã nghỉ việc</w:t>
            </w:r>
          </w:p>
        </w:tc>
      </w:tr>
      <w:tr w:rsidR="00042BCE" w:rsidRPr="003C49FA" w14:paraId="170788D0" w14:textId="77777777" w:rsidTr="003C49FA">
        <w:trPr>
          <w:tblHeader/>
        </w:trPr>
        <w:tc>
          <w:tcPr>
            <w:tcW w:w="801" w:type="dxa"/>
          </w:tcPr>
          <w:p w14:paraId="79013486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3E48FD3A" w14:textId="5F09D139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Mã người quản lý</w:t>
            </w:r>
          </w:p>
        </w:tc>
        <w:tc>
          <w:tcPr>
            <w:tcW w:w="1688" w:type="dxa"/>
          </w:tcPr>
          <w:p w14:paraId="1127805A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3373ADD9" w14:textId="3B0C766F" w:rsidR="00042BCE" w:rsidRPr="00292A0D" w:rsidRDefault="00292A0D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77E13DAA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Dùng để xác định nhân viên thực hiện giao dịch hoặc kiểm tra giao dịch</w:t>
            </w:r>
          </w:p>
        </w:tc>
      </w:tr>
      <w:tr w:rsidR="00042BCE" w:rsidRPr="003C49FA" w14:paraId="174A622E" w14:textId="77777777" w:rsidTr="003C49FA">
        <w:trPr>
          <w:tblHeader/>
        </w:trPr>
        <w:tc>
          <w:tcPr>
            <w:tcW w:w="801" w:type="dxa"/>
          </w:tcPr>
          <w:p w14:paraId="17185654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14:paraId="1BB481ED" w14:textId="7A734CB6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Ngày sinh</w:t>
            </w:r>
          </w:p>
        </w:tc>
        <w:tc>
          <w:tcPr>
            <w:tcW w:w="1688" w:type="dxa"/>
          </w:tcPr>
          <w:p w14:paraId="76E9176B" w14:textId="6A8EBC24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date</w:t>
            </w:r>
          </w:p>
        </w:tc>
        <w:tc>
          <w:tcPr>
            <w:tcW w:w="1688" w:type="dxa"/>
          </w:tcPr>
          <w:p w14:paraId="67345828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5E26F323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Lưu số tài khoản đã thực hiện giao dịch (nếu trực tiếp có thể để trống)</w:t>
            </w:r>
          </w:p>
        </w:tc>
      </w:tr>
      <w:tr w:rsidR="00042BCE" w:rsidRPr="003C49FA" w14:paraId="00560286" w14:textId="77777777" w:rsidTr="003C49FA">
        <w:trPr>
          <w:tblHeader/>
        </w:trPr>
        <w:tc>
          <w:tcPr>
            <w:tcW w:w="801" w:type="dxa"/>
          </w:tcPr>
          <w:p w14:paraId="1BA537BC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14:paraId="2C57E38A" w14:textId="47F0B4F0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Giới tính</w:t>
            </w:r>
          </w:p>
        </w:tc>
        <w:tc>
          <w:tcPr>
            <w:tcW w:w="1688" w:type="dxa"/>
          </w:tcPr>
          <w:p w14:paraId="42C10078" w14:textId="73B450CC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3)</w:t>
            </w:r>
          </w:p>
        </w:tc>
        <w:tc>
          <w:tcPr>
            <w:tcW w:w="1688" w:type="dxa"/>
          </w:tcPr>
          <w:p w14:paraId="013BE58C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71E1D930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Dùng để xác đinh chuyến bay mà khách hàng đã mua vé</w:t>
            </w:r>
          </w:p>
        </w:tc>
      </w:tr>
      <w:tr w:rsidR="00042BCE" w:rsidRPr="003C49FA" w14:paraId="4A540F5F" w14:textId="77777777" w:rsidTr="003C49FA">
        <w:trPr>
          <w:tblHeader/>
        </w:trPr>
        <w:tc>
          <w:tcPr>
            <w:tcW w:w="801" w:type="dxa"/>
          </w:tcPr>
          <w:p w14:paraId="1C8C2A53" w14:textId="15DE9ABD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8</w:t>
            </w:r>
          </w:p>
        </w:tc>
        <w:tc>
          <w:tcPr>
            <w:tcW w:w="1833" w:type="dxa"/>
          </w:tcPr>
          <w:p w14:paraId="48407D3B" w14:textId="5611C81D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Chức vụ</w:t>
            </w:r>
          </w:p>
        </w:tc>
        <w:tc>
          <w:tcPr>
            <w:tcW w:w="1688" w:type="dxa"/>
          </w:tcPr>
          <w:p w14:paraId="6D111A6C" w14:textId="58992276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442F80D8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6D6EAF9D" w14:textId="228D25DE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Chức vụ của nhân viên</w:t>
            </w:r>
          </w:p>
        </w:tc>
      </w:tr>
      <w:tr w:rsidR="00042BCE" w:rsidRPr="003C49FA" w14:paraId="2F14FA8D" w14:textId="77777777" w:rsidTr="003C49FA">
        <w:trPr>
          <w:tblHeader/>
        </w:trPr>
        <w:tc>
          <w:tcPr>
            <w:tcW w:w="801" w:type="dxa"/>
          </w:tcPr>
          <w:p w14:paraId="67BAF842" w14:textId="0336DE93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9</w:t>
            </w:r>
          </w:p>
        </w:tc>
        <w:tc>
          <w:tcPr>
            <w:tcW w:w="1833" w:type="dxa"/>
          </w:tcPr>
          <w:p w14:paraId="0AD2EBFF" w14:textId="5AB9D494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Địa chỉ</w:t>
            </w:r>
          </w:p>
        </w:tc>
        <w:tc>
          <w:tcPr>
            <w:tcW w:w="1688" w:type="dxa"/>
          </w:tcPr>
          <w:p w14:paraId="58B45E51" w14:textId="05CBE28F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50)</w:t>
            </w:r>
          </w:p>
        </w:tc>
        <w:tc>
          <w:tcPr>
            <w:tcW w:w="1688" w:type="dxa"/>
          </w:tcPr>
          <w:p w14:paraId="1A932A9C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1AD66CB4" w14:textId="227E39AB" w:rsidR="00042BCE" w:rsidRPr="003C49FA" w:rsidRDefault="00862B31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Địa chỉ nhân viên đang cư trú</w:t>
            </w:r>
          </w:p>
        </w:tc>
      </w:tr>
      <w:tr w:rsidR="00042BCE" w:rsidRPr="003C49FA" w14:paraId="19837E98" w14:textId="77777777" w:rsidTr="003C49FA">
        <w:trPr>
          <w:tblHeader/>
        </w:trPr>
        <w:tc>
          <w:tcPr>
            <w:tcW w:w="801" w:type="dxa"/>
          </w:tcPr>
          <w:p w14:paraId="77101FB0" w14:textId="5A8191CA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10</w:t>
            </w:r>
          </w:p>
        </w:tc>
        <w:tc>
          <w:tcPr>
            <w:tcW w:w="1833" w:type="dxa"/>
          </w:tcPr>
          <w:p w14:paraId="409CA499" w14:textId="52AFFCF8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Số điện thoại</w:t>
            </w:r>
          </w:p>
        </w:tc>
        <w:tc>
          <w:tcPr>
            <w:tcW w:w="1688" w:type="dxa"/>
          </w:tcPr>
          <w:p w14:paraId="54634D55" w14:textId="0ABF5E0F" w:rsidR="00042BCE" w:rsidRPr="003C49FA" w:rsidRDefault="00042BCE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nvarchar(</w:t>
            </w:r>
            <w:proofErr w:type="gramEnd"/>
            <w:r w:rsidRPr="003C49FA">
              <w:rPr>
                <w:lang w:val="en-US"/>
              </w:rPr>
              <w:t>15)</w:t>
            </w:r>
          </w:p>
        </w:tc>
        <w:tc>
          <w:tcPr>
            <w:tcW w:w="1688" w:type="dxa"/>
          </w:tcPr>
          <w:p w14:paraId="009AA839" w14:textId="77777777" w:rsidR="00042BCE" w:rsidRPr="003C49FA" w:rsidRDefault="00042BCE" w:rsidP="00404C55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48344D3A" w14:textId="6D3C4F8B" w:rsidR="00042BCE" w:rsidRPr="003C49FA" w:rsidRDefault="00862B31" w:rsidP="00404C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Số điện thoại của nhân viên</w:t>
            </w:r>
          </w:p>
        </w:tc>
      </w:tr>
    </w:tbl>
    <w:p w14:paraId="5E8AC464" w14:textId="77777777" w:rsidR="00042BCE" w:rsidRPr="003C49FA" w:rsidRDefault="00042BCE" w:rsidP="00042BCE">
      <w:pPr>
        <w:pStyle w:val="BodyText"/>
        <w:ind w:left="0"/>
        <w:rPr>
          <w:lang w:val="en-US"/>
        </w:rPr>
      </w:pPr>
    </w:p>
    <w:p w14:paraId="426FD04C" w14:textId="0E108BA3" w:rsidR="00E361F1" w:rsidRPr="00B55906" w:rsidRDefault="00B55906" w:rsidP="00B55906">
      <w:pPr>
        <w:pStyle w:val="Heading2"/>
        <w:rPr>
          <w:rFonts w:ascii="Times New Roman" w:hAnsi="Times New Roman"/>
          <w:lang w:val="en-US"/>
        </w:rPr>
      </w:pPr>
      <w:bookmarkStart w:id="25" w:name="_Toc9004638"/>
      <w:r w:rsidRPr="00B55906">
        <w:rPr>
          <w:rFonts w:ascii="Times New Roman" w:hAnsi="Times New Roman"/>
          <w:lang w:val="en-US"/>
        </w:rPr>
        <w:t>Bảng số chỗ trống</w:t>
      </w:r>
      <w:bookmarkEnd w:id="25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B55906" w:rsidRPr="003C49FA" w14:paraId="490C830C" w14:textId="77777777" w:rsidTr="00081758">
        <w:trPr>
          <w:tblHeader/>
        </w:trPr>
        <w:tc>
          <w:tcPr>
            <w:tcW w:w="801" w:type="dxa"/>
          </w:tcPr>
          <w:p w14:paraId="0E11EA56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STT</w:t>
            </w:r>
          </w:p>
        </w:tc>
        <w:tc>
          <w:tcPr>
            <w:tcW w:w="1833" w:type="dxa"/>
          </w:tcPr>
          <w:p w14:paraId="60579BCA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14:paraId="1C007737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Kiểu</w:t>
            </w:r>
          </w:p>
        </w:tc>
        <w:tc>
          <w:tcPr>
            <w:tcW w:w="1688" w:type="dxa"/>
          </w:tcPr>
          <w:p w14:paraId="58EA42DC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Ràng buộc</w:t>
            </w:r>
          </w:p>
        </w:tc>
        <w:tc>
          <w:tcPr>
            <w:tcW w:w="2858" w:type="dxa"/>
          </w:tcPr>
          <w:p w14:paraId="2E13CF82" w14:textId="77777777" w:rsidR="00B55906" w:rsidRPr="003C49FA" w:rsidRDefault="00B55906" w:rsidP="00081758">
            <w:pPr>
              <w:rPr>
                <w:b/>
              </w:rPr>
            </w:pPr>
            <w:r w:rsidRPr="003C49FA">
              <w:rPr>
                <w:b/>
              </w:rPr>
              <w:t>Ý nghĩa/ghi chú</w:t>
            </w:r>
          </w:p>
        </w:tc>
      </w:tr>
      <w:tr w:rsidR="00B55906" w:rsidRPr="003C49FA" w14:paraId="5756898C" w14:textId="77777777" w:rsidTr="00081758">
        <w:trPr>
          <w:tblHeader/>
        </w:trPr>
        <w:tc>
          <w:tcPr>
            <w:tcW w:w="801" w:type="dxa"/>
          </w:tcPr>
          <w:p w14:paraId="000C2E84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6E61388B" w14:textId="684948F5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lịch bay</w:t>
            </w:r>
          </w:p>
        </w:tc>
        <w:tc>
          <w:tcPr>
            <w:tcW w:w="1688" w:type="dxa"/>
          </w:tcPr>
          <w:p w14:paraId="22C32E5A" w14:textId="77777777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34D5EB91" w14:textId="2127ADE7" w:rsidR="00B55906" w:rsidRPr="00292A0D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t>Khóa chính</w:t>
            </w:r>
            <w:r w:rsidR="00292A0D">
              <w:rPr>
                <w:lang w:val="en-US"/>
              </w:rPr>
              <w:t>, khóa ngoại</w:t>
            </w:r>
          </w:p>
        </w:tc>
        <w:tc>
          <w:tcPr>
            <w:tcW w:w="2858" w:type="dxa"/>
          </w:tcPr>
          <w:p w14:paraId="0DBAEE59" w14:textId="63408459" w:rsidR="00B55906" w:rsidRPr="003C49FA" w:rsidRDefault="00B55906" w:rsidP="0008175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bảng Lịch bay</w:t>
            </w:r>
          </w:p>
        </w:tc>
      </w:tr>
      <w:tr w:rsidR="00B55906" w:rsidRPr="003C49FA" w14:paraId="61EF5A77" w14:textId="77777777" w:rsidTr="00B55906">
        <w:trPr>
          <w:trHeight w:val="353"/>
          <w:tblHeader/>
        </w:trPr>
        <w:tc>
          <w:tcPr>
            <w:tcW w:w="801" w:type="dxa"/>
          </w:tcPr>
          <w:p w14:paraId="2DE7A90F" w14:textId="77777777" w:rsidR="00B55906" w:rsidRPr="003C49FA" w:rsidRDefault="00B55906" w:rsidP="00B5590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2B4D7F30" w14:textId="294832AC" w:rsidR="00B55906" w:rsidRPr="003C49FA" w:rsidRDefault="00B55906" w:rsidP="00B5590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hạng vé</w:t>
            </w:r>
          </w:p>
        </w:tc>
        <w:tc>
          <w:tcPr>
            <w:tcW w:w="1688" w:type="dxa"/>
          </w:tcPr>
          <w:p w14:paraId="626C4DA9" w14:textId="455F01E0" w:rsidR="00B55906" w:rsidRPr="003C49FA" w:rsidRDefault="00B55906" w:rsidP="00B5590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3C49FA">
              <w:rPr>
                <w:lang w:val="en-US"/>
              </w:rPr>
              <w:t>nchar(</w:t>
            </w:r>
            <w:proofErr w:type="gramEnd"/>
            <w:r w:rsidRPr="003C49FA">
              <w:rPr>
                <w:lang w:val="en-US"/>
              </w:rPr>
              <w:t>10)</w:t>
            </w:r>
          </w:p>
        </w:tc>
        <w:tc>
          <w:tcPr>
            <w:tcW w:w="1688" w:type="dxa"/>
          </w:tcPr>
          <w:p w14:paraId="6FEC457A" w14:textId="77777777" w:rsidR="00B55906" w:rsidRPr="003C49FA" w:rsidRDefault="00B55906" w:rsidP="00B55906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5632478A" w14:textId="7A75101E" w:rsidR="00B55906" w:rsidRPr="003C49FA" w:rsidRDefault="00B55906" w:rsidP="00B5590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Hạng vé của chuyến bay</w:t>
            </w:r>
            <w:r w:rsidRPr="003C49FA">
              <w:rPr>
                <w:lang w:val="en-US"/>
              </w:rPr>
              <w:t xml:space="preserve"> </w:t>
            </w:r>
          </w:p>
        </w:tc>
      </w:tr>
      <w:tr w:rsidR="00B55906" w:rsidRPr="003C49FA" w14:paraId="4B148202" w14:textId="77777777" w:rsidTr="00081758">
        <w:trPr>
          <w:tblHeader/>
        </w:trPr>
        <w:tc>
          <w:tcPr>
            <w:tcW w:w="801" w:type="dxa"/>
          </w:tcPr>
          <w:p w14:paraId="366E5F32" w14:textId="77777777" w:rsidR="00B55906" w:rsidRPr="003C49FA" w:rsidRDefault="00B55906" w:rsidP="00B5590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C49FA"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4346E472" w14:textId="53DF505E" w:rsidR="00B55906" w:rsidRPr="003C49FA" w:rsidRDefault="00B55906" w:rsidP="00B5590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chỗ còn trống</w:t>
            </w:r>
          </w:p>
        </w:tc>
        <w:tc>
          <w:tcPr>
            <w:tcW w:w="1688" w:type="dxa"/>
          </w:tcPr>
          <w:p w14:paraId="11B6B6BE" w14:textId="05689500" w:rsidR="00B55906" w:rsidRPr="003C49FA" w:rsidRDefault="00B55906" w:rsidP="00B5590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14:paraId="298D5BE2" w14:textId="77777777" w:rsidR="00B55906" w:rsidRPr="003C49FA" w:rsidRDefault="00B55906" w:rsidP="00B55906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2F0AC42B" w14:textId="0F539566" w:rsidR="00B55906" w:rsidRPr="003C49FA" w:rsidRDefault="00B55906" w:rsidP="00B5590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chỗ còn trống trong chuyến bay đã được lên lịch (phân loại theo hạng vé)</w:t>
            </w:r>
          </w:p>
        </w:tc>
      </w:tr>
    </w:tbl>
    <w:p w14:paraId="2BC9A29D" w14:textId="77777777" w:rsidR="00B55906" w:rsidRPr="003C49FA" w:rsidRDefault="00B55906" w:rsidP="003C2F0F">
      <w:pPr>
        <w:pStyle w:val="BodyText"/>
        <w:ind w:left="0"/>
        <w:rPr>
          <w:lang w:val="en-US"/>
        </w:rPr>
      </w:pPr>
    </w:p>
    <w:sectPr w:rsidR="00B55906" w:rsidRPr="003C49FA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256FE" w14:textId="77777777" w:rsidR="0078272F" w:rsidRDefault="0078272F">
      <w:r>
        <w:separator/>
      </w:r>
    </w:p>
  </w:endnote>
  <w:endnote w:type="continuationSeparator" w:id="0">
    <w:p w14:paraId="783DC8EC" w14:textId="77777777" w:rsidR="0078272F" w:rsidRDefault="0078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64C2E" w14:textId="77777777" w:rsidR="00E361F1" w:rsidRDefault="00E361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247280C2" wp14:editId="19CA1E53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361F1" w14:paraId="5F9C364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57591F9" w14:textId="77777777" w:rsidR="00E361F1" w:rsidRPr="007A1DE8" w:rsidRDefault="00E361F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3172CCDF" wp14:editId="0AD6FA11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A6DC144" w14:textId="77777777" w:rsidR="00E361F1" w:rsidRPr="00B871C5" w:rsidRDefault="00E361F1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6DC17B2" w14:textId="77777777" w:rsidR="00E361F1" w:rsidRDefault="00E36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AB3B6" w14:textId="77777777" w:rsidR="0078272F" w:rsidRDefault="0078272F">
      <w:r>
        <w:separator/>
      </w:r>
    </w:p>
  </w:footnote>
  <w:footnote w:type="continuationSeparator" w:id="0">
    <w:p w14:paraId="5304F649" w14:textId="77777777" w:rsidR="0078272F" w:rsidRDefault="00782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017E9" w14:textId="77777777" w:rsidR="00E361F1" w:rsidRDefault="00E361F1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B5F3FDE" wp14:editId="7556E174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D1F9C9" id="Freeform 1" o:spid="_x0000_s1026" style="position:absolute;margin-left:0;margin-top:0;width:93.15pt;height:813.3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6862B33F" wp14:editId="2114108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001E38B" w14:textId="77777777" w:rsidR="00E361F1" w:rsidRDefault="00E361F1" w:rsidP="006D084D">
    <w:pPr>
      <w:pStyle w:val="Title"/>
      <w:rPr>
        <w:lang w:val="en-US"/>
      </w:rPr>
    </w:pPr>
  </w:p>
  <w:p w14:paraId="5383112E" w14:textId="77777777" w:rsidR="00E361F1" w:rsidRPr="003B1A2B" w:rsidRDefault="00E361F1" w:rsidP="006D084D">
    <w:pPr>
      <w:rPr>
        <w:lang w:val="en-US"/>
      </w:rPr>
    </w:pPr>
  </w:p>
  <w:p w14:paraId="6636F434" w14:textId="77777777" w:rsidR="00E361F1" w:rsidRPr="00F53DBB" w:rsidRDefault="00E361F1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54352FE" w14:textId="77777777" w:rsidR="00E361F1" w:rsidRPr="0040293A" w:rsidRDefault="00E361F1" w:rsidP="006D084D">
    <w:pPr>
      <w:pStyle w:val="Header"/>
      <w:rPr>
        <w:rFonts w:eastAsia="Tahoma"/>
      </w:rPr>
    </w:pPr>
  </w:p>
  <w:p w14:paraId="62D3CDE3" w14:textId="77777777" w:rsidR="00E361F1" w:rsidRPr="006D084D" w:rsidRDefault="00E361F1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D62A8" w14:textId="77777777" w:rsidR="00E361F1" w:rsidRDefault="00E361F1">
    <w:r w:rsidRPr="004257CD">
      <w:rPr>
        <w:noProof/>
        <w:lang w:val="en-US"/>
      </w:rPr>
      <w:drawing>
        <wp:anchor distT="0" distB="0" distL="114300" distR="114300" simplePos="0" relativeHeight="251653120" behindDoc="1" locked="0" layoutInCell="1" allowOverlap="1" wp14:anchorId="55DC9276" wp14:editId="79FA1A7C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361F1" w14:paraId="34B4FA16" w14:textId="77777777" w:rsidTr="008D3541">
      <w:tc>
        <w:tcPr>
          <w:tcW w:w="6623" w:type="dxa"/>
          <w:shd w:val="clear" w:color="auto" w:fill="auto"/>
        </w:tcPr>
        <w:p w14:paraId="72BEADAE" w14:textId="55789EBA" w:rsidR="00E361F1" w:rsidRPr="008D3541" w:rsidRDefault="00E361F1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bán vé chuyến bay</w:t>
          </w:r>
        </w:p>
      </w:tc>
      <w:tc>
        <w:tcPr>
          <w:tcW w:w="2845" w:type="dxa"/>
          <w:shd w:val="clear" w:color="auto" w:fill="auto"/>
        </w:tcPr>
        <w:p w14:paraId="1819E6B9" w14:textId="69956D47" w:rsidR="00E361F1" w:rsidRPr="008D3541" w:rsidRDefault="00E361F1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E361F1" w14:paraId="79695765" w14:textId="77777777" w:rsidTr="008D3541">
      <w:tc>
        <w:tcPr>
          <w:tcW w:w="6623" w:type="dxa"/>
          <w:shd w:val="clear" w:color="auto" w:fill="auto"/>
        </w:tcPr>
        <w:p w14:paraId="1DEADE48" w14:textId="77777777" w:rsidR="00E361F1" w:rsidRPr="008D3541" w:rsidRDefault="00E361F1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565E4426" w14:textId="1E2A0C9E" w:rsidR="00E361F1" w:rsidRPr="003926B5" w:rsidRDefault="00E361F1">
          <w:pPr>
            <w:pStyle w:val="Header"/>
            <w:rPr>
              <w:color w:val="0000FF"/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15/05/2019</w:t>
          </w:r>
        </w:p>
      </w:tc>
    </w:tr>
  </w:tbl>
  <w:p w14:paraId="594AA59E" w14:textId="77777777" w:rsidR="00E361F1" w:rsidRPr="007A1DE8" w:rsidRDefault="00E361F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42BCE"/>
    <w:rsid w:val="000475C9"/>
    <w:rsid w:val="000519D9"/>
    <w:rsid w:val="000B63EC"/>
    <w:rsid w:val="000C0CA8"/>
    <w:rsid w:val="001D7FE8"/>
    <w:rsid w:val="00213ECB"/>
    <w:rsid w:val="002160F2"/>
    <w:rsid w:val="00221A67"/>
    <w:rsid w:val="00292A0D"/>
    <w:rsid w:val="00301562"/>
    <w:rsid w:val="0031511D"/>
    <w:rsid w:val="003548A8"/>
    <w:rsid w:val="003701D7"/>
    <w:rsid w:val="003747E6"/>
    <w:rsid w:val="003926B5"/>
    <w:rsid w:val="003C2F0F"/>
    <w:rsid w:val="003C49FA"/>
    <w:rsid w:val="003C4ACB"/>
    <w:rsid w:val="004176B5"/>
    <w:rsid w:val="00435847"/>
    <w:rsid w:val="004B7CC9"/>
    <w:rsid w:val="004E3792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8272F"/>
    <w:rsid w:val="007A1DE8"/>
    <w:rsid w:val="007E6BF9"/>
    <w:rsid w:val="007F21C9"/>
    <w:rsid w:val="008243D9"/>
    <w:rsid w:val="00862B31"/>
    <w:rsid w:val="008D3541"/>
    <w:rsid w:val="00984338"/>
    <w:rsid w:val="0099744F"/>
    <w:rsid w:val="00997F13"/>
    <w:rsid w:val="009B2AFC"/>
    <w:rsid w:val="009F47F5"/>
    <w:rsid w:val="00A077C4"/>
    <w:rsid w:val="00A23833"/>
    <w:rsid w:val="00A44164"/>
    <w:rsid w:val="00A544E7"/>
    <w:rsid w:val="00A638EF"/>
    <w:rsid w:val="00A95A23"/>
    <w:rsid w:val="00B55906"/>
    <w:rsid w:val="00B77BE5"/>
    <w:rsid w:val="00B871C5"/>
    <w:rsid w:val="00BB5444"/>
    <w:rsid w:val="00C14AB8"/>
    <w:rsid w:val="00C25BB4"/>
    <w:rsid w:val="00C74D6D"/>
    <w:rsid w:val="00C94C16"/>
    <w:rsid w:val="00CA52C8"/>
    <w:rsid w:val="00CE772D"/>
    <w:rsid w:val="00D04A68"/>
    <w:rsid w:val="00D234F3"/>
    <w:rsid w:val="00D328EA"/>
    <w:rsid w:val="00DA2A6D"/>
    <w:rsid w:val="00DC363E"/>
    <w:rsid w:val="00DD57E3"/>
    <w:rsid w:val="00E361F1"/>
    <w:rsid w:val="00E67E6D"/>
    <w:rsid w:val="00E71ED9"/>
    <w:rsid w:val="00E95D0C"/>
    <w:rsid w:val="00F446D4"/>
    <w:rsid w:val="00F81DD3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FCC44D"/>
  <w15:docId w15:val="{CB0AADC8-849C-4BB6-8C52-5B7C9A01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C49F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3C49F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C948E52-F265-4B93-9006-9E1FAB76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125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5890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Tran</cp:lastModifiedBy>
  <cp:revision>17</cp:revision>
  <cp:lastPrinted>2013-12-07T15:58:00Z</cp:lastPrinted>
  <dcterms:created xsi:type="dcterms:W3CDTF">2013-10-13T11:14:00Z</dcterms:created>
  <dcterms:modified xsi:type="dcterms:W3CDTF">2019-05-17T12:23:00Z</dcterms:modified>
</cp:coreProperties>
</file>