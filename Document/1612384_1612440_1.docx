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A38C6" w14:textId="5AC15D61" w:rsidR="000665DD" w:rsidRDefault="000665DD" w:rsidP="00E203E1">
      <w:pPr>
        <w:pStyle w:val="Heading1"/>
        <w:numPr>
          <w:ilvl w:val="0"/>
          <w:numId w:val="0"/>
        </w:numPr>
      </w:pPr>
      <w:r>
        <w:t>Tên đề tài:</w:t>
      </w:r>
      <w:r>
        <w:rPr>
          <w:lang w:val="en-US"/>
        </w:rPr>
        <w:t xml:space="preserve"> </w:t>
      </w:r>
      <w:r w:rsidR="00C6391C">
        <w:rPr>
          <w:lang w:val="en-US"/>
        </w:rPr>
        <w:t>Phần mềm quản lý bán vé chuyến bay</w:t>
      </w:r>
    </w:p>
    <w:p w14:paraId="2E20B8F1" w14:textId="77777777" w:rsidR="000665DD" w:rsidRDefault="000665DD" w:rsidP="000665DD"/>
    <w:p w14:paraId="3863CFCD" w14:textId="77777777" w:rsidR="000665DD" w:rsidRDefault="000665DD" w:rsidP="000665DD"/>
    <w:p w14:paraId="6827D049" w14:textId="6A01965F" w:rsidR="000665DD" w:rsidRDefault="000665DD" w:rsidP="000665DD">
      <w:pPr>
        <w:pStyle w:val="Heading1"/>
      </w:pPr>
      <w:r>
        <w:t>Môi trường phát triển ứng dụng:</w:t>
      </w:r>
      <w:r w:rsidR="00C6391C">
        <w:rPr>
          <w:lang w:val="en-US"/>
        </w:rPr>
        <w:t xml:space="preserve"> C#</w:t>
      </w:r>
    </w:p>
    <w:p w14:paraId="5A6E7CC0" w14:textId="77777777" w:rsidR="000665DD" w:rsidRDefault="000665DD" w:rsidP="000665DD">
      <w:pPr>
        <w:pStyle w:val="Heading1"/>
        <w:numPr>
          <w:ilvl w:val="0"/>
          <w:numId w:val="0"/>
        </w:numPr>
      </w:pPr>
    </w:p>
    <w:p w14:paraId="5BB4B1BB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59"/>
        <w:gridCol w:w="1056"/>
        <w:gridCol w:w="2803"/>
        <w:gridCol w:w="1569"/>
        <w:gridCol w:w="3281"/>
      </w:tblGrid>
      <w:tr w:rsidR="00E203E1" w14:paraId="51FB06A8" w14:textId="77777777" w:rsidTr="00C6391C">
        <w:tc>
          <w:tcPr>
            <w:tcW w:w="759" w:type="dxa"/>
          </w:tcPr>
          <w:p w14:paraId="3E1346EC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056" w:type="dxa"/>
          </w:tcPr>
          <w:p w14:paraId="0494AC79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03" w:type="dxa"/>
          </w:tcPr>
          <w:p w14:paraId="56A93E2D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69" w:type="dxa"/>
          </w:tcPr>
          <w:p w14:paraId="35C3223C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1" w:type="dxa"/>
          </w:tcPr>
          <w:p w14:paraId="1A052221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C6391C" w14:paraId="6EA15236" w14:textId="77777777" w:rsidTr="00C6391C">
        <w:tc>
          <w:tcPr>
            <w:tcW w:w="759" w:type="dxa"/>
          </w:tcPr>
          <w:p w14:paraId="7E6BB89A" w14:textId="77777777" w:rsidR="00C6391C" w:rsidRDefault="00C6391C" w:rsidP="000F7B98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056" w:type="dxa"/>
          </w:tcPr>
          <w:p w14:paraId="0595E88E" w14:textId="119A3EA1" w:rsidR="00C6391C" w:rsidRPr="00E203E1" w:rsidRDefault="00C6391C" w:rsidP="000F7B9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1612384</w:t>
            </w:r>
          </w:p>
        </w:tc>
        <w:tc>
          <w:tcPr>
            <w:tcW w:w="2803" w:type="dxa"/>
          </w:tcPr>
          <w:p w14:paraId="630745C2" w14:textId="27AE4449" w:rsidR="00C6391C" w:rsidRPr="00E203E1" w:rsidRDefault="00C6391C" w:rsidP="000F7B9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Nguyễn Trần Duy Minh</w:t>
            </w:r>
          </w:p>
        </w:tc>
        <w:tc>
          <w:tcPr>
            <w:tcW w:w="1569" w:type="dxa"/>
          </w:tcPr>
          <w:p w14:paraId="290C09D5" w14:textId="3727D062" w:rsidR="00C6391C" w:rsidRPr="00E203E1" w:rsidRDefault="00C6391C" w:rsidP="000F7B9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0704521</w:t>
            </w:r>
            <w:bookmarkStart w:id="0" w:name="_GoBack"/>
            <w:bookmarkEnd w:id="0"/>
            <w:r>
              <w:rPr>
                <w:lang w:val="en-US"/>
              </w:rPr>
              <w:t>163</w:t>
            </w:r>
          </w:p>
        </w:tc>
        <w:tc>
          <w:tcPr>
            <w:tcW w:w="3281" w:type="dxa"/>
          </w:tcPr>
          <w:p w14:paraId="4DE1E880" w14:textId="623F97BF" w:rsidR="00C6391C" w:rsidRPr="00E203E1" w:rsidRDefault="00C6391C" w:rsidP="000F7B9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uyminh</w:t>
            </w:r>
            <w:r>
              <w:rPr>
                <w:lang w:val="en-US"/>
              </w:rPr>
              <w:t>nt256@gmail.com</w:t>
            </w:r>
          </w:p>
        </w:tc>
      </w:tr>
      <w:tr w:rsidR="00C6391C" w14:paraId="0F8AAC46" w14:textId="77777777" w:rsidTr="00C6391C">
        <w:tc>
          <w:tcPr>
            <w:tcW w:w="759" w:type="dxa"/>
          </w:tcPr>
          <w:p w14:paraId="78BDB3C8" w14:textId="77777777" w:rsidR="00C6391C" w:rsidRDefault="00C6391C" w:rsidP="00C6391C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56" w:type="dxa"/>
          </w:tcPr>
          <w:p w14:paraId="20A702DC" w14:textId="071E126A" w:rsidR="00C6391C" w:rsidRPr="00C83FFF" w:rsidRDefault="00C6391C" w:rsidP="00C6391C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1612440</w:t>
            </w:r>
          </w:p>
        </w:tc>
        <w:tc>
          <w:tcPr>
            <w:tcW w:w="2803" w:type="dxa"/>
          </w:tcPr>
          <w:p w14:paraId="4225677F" w14:textId="2D98C8B1" w:rsidR="00C6391C" w:rsidRDefault="00C6391C" w:rsidP="00C6391C">
            <w:pPr>
              <w:spacing w:before="120" w:after="120"/>
            </w:pPr>
            <w:r>
              <w:rPr>
                <w:lang w:val="en-US"/>
              </w:rPr>
              <w:t>Trần Ngô Anh Nguyên</w:t>
            </w:r>
          </w:p>
        </w:tc>
        <w:tc>
          <w:tcPr>
            <w:tcW w:w="1569" w:type="dxa"/>
          </w:tcPr>
          <w:p w14:paraId="3000481B" w14:textId="43C1C3BB" w:rsidR="00C6391C" w:rsidRDefault="00C6391C" w:rsidP="00C6391C">
            <w:pPr>
              <w:spacing w:before="120" w:after="120"/>
            </w:pPr>
            <w:r>
              <w:rPr>
                <w:lang w:val="en-US"/>
              </w:rPr>
              <w:t>0773862987</w:t>
            </w:r>
          </w:p>
        </w:tc>
        <w:tc>
          <w:tcPr>
            <w:tcW w:w="3281" w:type="dxa"/>
          </w:tcPr>
          <w:p w14:paraId="15DB0CE7" w14:textId="32D771E0" w:rsidR="00C6391C" w:rsidRDefault="00C6391C" w:rsidP="00C6391C">
            <w:pPr>
              <w:spacing w:before="120" w:after="120"/>
            </w:pPr>
            <w:r>
              <w:rPr>
                <w:lang w:val="en-US"/>
              </w:rPr>
              <w:t>nguyen9a4ductri@gmail.com</w:t>
            </w:r>
          </w:p>
        </w:tc>
      </w:tr>
    </w:tbl>
    <w:p w14:paraId="55FFAF4D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4CF50DD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01FD38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002E2A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9BCBBE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881C4C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5676FD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C3A91FA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DFEFBD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A11112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BCC8E5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17D72C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4A9079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395411D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FEFC8C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CF672ED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5A3D8D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9C3B6A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FEC18" w14:textId="77777777" w:rsidR="00127238" w:rsidRDefault="00127238">
      <w:r>
        <w:separator/>
      </w:r>
    </w:p>
  </w:endnote>
  <w:endnote w:type="continuationSeparator" w:id="0">
    <w:p w14:paraId="08381ADF" w14:textId="77777777" w:rsidR="00127238" w:rsidRDefault="00127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4F525" w14:textId="77777777" w:rsidR="00E203E1" w:rsidRDefault="00E203E1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52FC8D03" wp14:editId="3DBA7B97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19D781E" w14:textId="77777777" w:rsidR="00E203E1" w:rsidRDefault="00E20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0EA80" w14:textId="77777777" w:rsidR="00127238" w:rsidRDefault="00127238">
      <w:r>
        <w:separator/>
      </w:r>
    </w:p>
  </w:footnote>
  <w:footnote w:type="continuationSeparator" w:id="0">
    <w:p w14:paraId="537F230A" w14:textId="77777777" w:rsidR="00127238" w:rsidRDefault="00127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90874" w14:textId="77777777" w:rsidR="00E203E1" w:rsidRDefault="00E203E1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64730B43" wp14:editId="2C84014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A955DD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5F32B964" wp14:editId="37FF2A0A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1062B66" w14:textId="77777777" w:rsidR="00E203E1" w:rsidRDefault="00E203E1" w:rsidP="003701D7">
    <w:pPr>
      <w:pStyle w:val="Title"/>
      <w:rPr>
        <w:lang w:val="en-US"/>
      </w:rPr>
    </w:pPr>
  </w:p>
  <w:p w14:paraId="74BBB90D" w14:textId="77777777" w:rsidR="00E203E1" w:rsidRPr="003B1A2B" w:rsidRDefault="00E203E1" w:rsidP="003B1A2B">
    <w:pPr>
      <w:rPr>
        <w:lang w:val="en-US"/>
      </w:rPr>
    </w:pPr>
  </w:p>
  <w:p w14:paraId="60B70F1F" w14:textId="77777777" w:rsidR="00E203E1" w:rsidRPr="00F53DBB" w:rsidRDefault="00E203E1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2723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60AEC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6391C"/>
    <w:rsid w:val="00C74D6D"/>
    <w:rsid w:val="00C83FFF"/>
    <w:rsid w:val="00CA52C8"/>
    <w:rsid w:val="00D023A7"/>
    <w:rsid w:val="00D234F3"/>
    <w:rsid w:val="00DA2A6D"/>
    <w:rsid w:val="00DC363E"/>
    <w:rsid w:val="00E203E1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C555D5"/>
  <w15:docId w15:val="{3335DA26-6C2C-4C43-A760-25DB4D34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240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Nguyen Tran</cp:lastModifiedBy>
  <cp:revision>9</cp:revision>
  <cp:lastPrinted>2013-12-07T15:54:00Z</cp:lastPrinted>
  <dcterms:created xsi:type="dcterms:W3CDTF">2013-10-13T11:23:00Z</dcterms:created>
  <dcterms:modified xsi:type="dcterms:W3CDTF">2019-03-22T06:27:00Z</dcterms:modified>
</cp:coreProperties>
</file>